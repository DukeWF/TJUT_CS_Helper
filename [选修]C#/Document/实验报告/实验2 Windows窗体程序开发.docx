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1317037283"/>
    <w:bookmarkEnd w:id="0"/>
    <w:p w:rsidR="000252CB" w:rsidRDefault="000252CB">
      <w:pPr>
        <w:jc w:val="center"/>
        <w:rPr>
          <w:rFonts w:ascii="华文新魏" w:eastAsia="华文新魏" w:hint="eastAsia"/>
          <w:b/>
          <w:sz w:val="44"/>
          <w:szCs w:val="44"/>
        </w:rPr>
      </w:pPr>
      <w:r>
        <w:rPr>
          <w:b/>
          <w:outline/>
          <w:sz w:val="44"/>
          <w:szCs w:val="44"/>
        </w:rPr>
        <w:object w:dxaOrig="3331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63.8pt;height:37.2pt;mso-position-horizontal-relative:page;mso-position-vertical-relative:page" o:ole="">
            <v:imagedata r:id="rId7" o:title=""/>
          </v:shape>
          <o:OLEObject Type="Embed" ProgID="Word.Picture.8" ShapeID="对象 1" DrawAspect="Content" ObjectID="_1555190046" r:id="rId8"/>
        </w:object>
      </w:r>
      <w:r>
        <w:rPr>
          <w:rFonts w:ascii="华文新魏" w:eastAsia="华文新魏" w:hint="eastAsia"/>
          <w:b/>
          <w:sz w:val="44"/>
          <w:szCs w:val="44"/>
        </w:rPr>
        <w:t>实验报告</w:t>
      </w:r>
    </w:p>
    <w:p w:rsidR="000252CB" w:rsidRDefault="000252CB">
      <w:pPr>
        <w:ind w:leftChars="-342" w:left="-718"/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学院（系）名称：</w:t>
      </w:r>
      <w:r w:rsidR="00642A4A">
        <w:rPr>
          <w:rFonts w:hint="eastAsia"/>
        </w:rPr>
        <w:t>计算机科学与工程学院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1620"/>
        <w:gridCol w:w="1260"/>
        <w:gridCol w:w="1980"/>
        <w:gridCol w:w="1260"/>
        <w:gridCol w:w="2700"/>
      </w:tblGrid>
      <w:tr w:rsidR="000252CB" w:rsidTr="00642A4A">
        <w:trPr>
          <w:trHeight w:val="292"/>
          <w:jc w:val="center"/>
        </w:trPr>
        <w:tc>
          <w:tcPr>
            <w:tcW w:w="83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</w:tcPr>
          <w:p w:rsidR="000252CB" w:rsidRDefault="00423DA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王帆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</w:tcPr>
          <w:p w:rsidR="000252CB" w:rsidRDefault="00423DA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20152180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</w:tcPr>
          <w:p w:rsidR="000252CB" w:rsidRDefault="00423D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</w:p>
        </w:tc>
      </w:tr>
      <w:tr w:rsidR="000252CB" w:rsidTr="00642A4A">
        <w:trPr>
          <w:trHeight w:val="385"/>
          <w:jc w:val="center"/>
        </w:trPr>
        <w:tc>
          <w:tcPr>
            <w:tcW w:w="83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</w:tcPr>
          <w:p w:rsidR="000252CB" w:rsidRDefault="000252CB" w:rsidP="00642A4A">
            <w:pPr>
              <w:jc w:val="center"/>
            </w:pPr>
            <w:r>
              <w:rPr>
                <w:rFonts w:hint="eastAsia"/>
                <w:color w:val="FF0000"/>
              </w:rPr>
              <w:t>2015</w:t>
            </w:r>
            <w:r>
              <w:t>级</w:t>
            </w:r>
            <w:r w:rsidR="00642A4A">
              <w:rPr>
                <w:rFonts w:hint="eastAsia"/>
                <w:color w:val="FF0000"/>
              </w:rPr>
              <w:t xml:space="preserve"> </w:t>
            </w:r>
            <w:r w:rsidR="00423DAA">
              <w:rPr>
                <w:color w:val="FF0000"/>
              </w:rPr>
              <w:t>1</w:t>
            </w:r>
            <w:r>
              <w:t>班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实验项目</w:t>
            </w:r>
          </w:p>
        </w:tc>
        <w:tc>
          <w:tcPr>
            <w:tcW w:w="5940" w:type="dxa"/>
            <w:gridSpan w:val="3"/>
          </w:tcPr>
          <w:p w:rsidR="000252CB" w:rsidRDefault="0025315A" w:rsidP="00CF2C02">
            <w:pPr>
              <w:widowControl/>
              <w:jc w:val="center"/>
              <w:rPr>
                <w:rFonts w:hint="eastAsia"/>
              </w:rPr>
            </w:pPr>
            <w:r w:rsidRPr="002F6809">
              <w:rPr>
                <w:rFonts w:hint="eastAsia"/>
              </w:rPr>
              <w:t>实验</w:t>
            </w:r>
            <w:r>
              <w:rPr>
                <w:rFonts w:hint="eastAsia"/>
              </w:rPr>
              <w:t>二：</w:t>
            </w:r>
            <w:r w:rsidRPr="002F6809">
              <w:rPr>
                <w:rFonts w:hint="eastAsia"/>
              </w:rPr>
              <w:t xml:space="preserve">Windows </w:t>
            </w:r>
            <w:r w:rsidRPr="002F6809">
              <w:rPr>
                <w:rFonts w:hint="eastAsia"/>
              </w:rPr>
              <w:t>窗体程序开发</w:t>
            </w:r>
          </w:p>
        </w:tc>
      </w:tr>
      <w:tr w:rsidR="000252CB" w:rsidTr="00642A4A">
        <w:trPr>
          <w:trHeight w:val="277"/>
          <w:jc w:val="center"/>
        </w:trPr>
        <w:tc>
          <w:tcPr>
            <w:tcW w:w="2450" w:type="dxa"/>
            <w:gridSpan w:val="2"/>
          </w:tcPr>
          <w:p w:rsidR="000252CB" w:rsidRDefault="000252C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2"/>
          </w:tcPr>
          <w:p w:rsidR="000252CB" w:rsidRDefault="00642A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. </w:t>
            </w:r>
            <w:r w:rsidRPr="00642A4A">
              <w:rPr>
                <w:rFonts w:hint="eastAsia"/>
              </w:rPr>
              <w:t>NET</w:t>
            </w:r>
            <w:r w:rsidRPr="00642A4A">
              <w:rPr>
                <w:rFonts w:hint="eastAsia"/>
              </w:rPr>
              <w:t>程序设计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</w:tcPr>
          <w:p w:rsidR="000252CB" w:rsidRDefault="00642A4A">
            <w:pPr>
              <w:jc w:val="center"/>
              <w:rPr>
                <w:rFonts w:hint="eastAsia"/>
              </w:rPr>
            </w:pPr>
            <w:r w:rsidRPr="00642A4A">
              <w:t>0667066</w:t>
            </w:r>
          </w:p>
        </w:tc>
      </w:tr>
      <w:tr w:rsidR="000252CB" w:rsidTr="00642A4A">
        <w:trPr>
          <w:trHeight w:val="285"/>
          <w:jc w:val="center"/>
        </w:trPr>
        <w:tc>
          <w:tcPr>
            <w:tcW w:w="2450" w:type="dxa"/>
            <w:gridSpan w:val="2"/>
          </w:tcPr>
          <w:p w:rsidR="000252CB" w:rsidRDefault="000252C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2"/>
          </w:tcPr>
          <w:p w:rsidR="000252CB" w:rsidRDefault="00CF2C02" w:rsidP="00642A4A">
            <w:pPr>
              <w:jc w:val="center"/>
              <w:rPr>
                <w:rFonts w:hint="eastAsia"/>
              </w:rPr>
            </w:pPr>
            <w:r>
              <w:rPr>
                <w:color w:val="FF0000"/>
              </w:rPr>
              <w:t>2017</w:t>
            </w:r>
            <w:r w:rsidR="000252CB">
              <w:rPr>
                <w:rFonts w:hint="eastAsia"/>
              </w:rPr>
              <w:t>年</w:t>
            </w:r>
            <w:r>
              <w:rPr>
                <w:rFonts w:hint="eastAsia"/>
                <w:color w:val="FF0000"/>
              </w:rPr>
              <w:t>3</w:t>
            </w:r>
            <w:r w:rsidR="000252CB">
              <w:rPr>
                <w:rFonts w:hint="eastAsia"/>
              </w:rPr>
              <w:t>月</w:t>
            </w:r>
            <w:r w:rsidR="00642A4A">
              <w:rPr>
                <w:rFonts w:hint="eastAsia"/>
                <w:color w:val="FF0000"/>
              </w:rPr>
              <w:t>30</w:t>
            </w:r>
            <w:r w:rsidR="000252CB">
              <w:rPr>
                <w:rFonts w:hint="eastAsia"/>
              </w:rPr>
              <w:t>日</w:t>
            </w:r>
            <w:r w:rsidR="000252CB">
              <w:rPr>
                <w:rFonts w:hint="eastAsia"/>
              </w:rPr>
              <w:t xml:space="preserve"> </w:t>
            </w:r>
            <w:r w:rsidR="00642A4A">
              <w:rPr>
                <w:rFonts w:hint="eastAsia"/>
                <w:color w:val="FF0000"/>
              </w:rPr>
              <w:t>12</w:t>
            </w:r>
            <w:r w:rsidR="000252CB">
              <w:rPr>
                <w:rFonts w:hint="eastAsia"/>
                <w:color w:val="FF0000"/>
              </w:rPr>
              <w:t>：</w:t>
            </w:r>
            <w:r w:rsidR="00642A4A">
              <w:rPr>
                <w:rFonts w:hint="eastAsia"/>
                <w:color w:val="FF0000"/>
              </w:rPr>
              <w:t>45-15</w:t>
            </w:r>
            <w:r w:rsidR="000252CB">
              <w:rPr>
                <w:rFonts w:hint="eastAsia"/>
                <w:color w:val="FF0000"/>
              </w:rPr>
              <w:t>：</w:t>
            </w:r>
            <w:r w:rsidR="00642A4A">
              <w:rPr>
                <w:rFonts w:hint="eastAsia"/>
                <w:color w:val="FF0000"/>
              </w:rPr>
              <w:t>45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</w:tcPr>
          <w:p w:rsidR="000252CB" w:rsidRDefault="000252CB" w:rsidP="00642A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7-</w:t>
            </w:r>
            <w:r w:rsidR="00642A4A">
              <w:rPr>
                <w:rFonts w:hint="eastAsia"/>
              </w:rPr>
              <w:t>215</w:t>
            </w:r>
          </w:p>
        </w:tc>
      </w:tr>
      <w:tr w:rsidR="000252CB" w:rsidTr="00642A4A">
        <w:trPr>
          <w:trHeight w:val="750"/>
          <w:jc w:val="center"/>
        </w:trPr>
        <w:tc>
          <w:tcPr>
            <w:tcW w:w="5690" w:type="dxa"/>
            <w:gridSpan w:val="4"/>
          </w:tcPr>
          <w:p w:rsidR="000252CB" w:rsidRDefault="000252C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批改意见</w:t>
            </w:r>
          </w:p>
        </w:tc>
        <w:tc>
          <w:tcPr>
            <w:tcW w:w="1260" w:type="dxa"/>
          </w:tcPr>
          <w:p w:rsidR="000252CB" w:rsidRDefault="000252C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2700" w:type="dxa"/>
          </w:tcPr>
          <w:p w:rsidR="000252CB" w:rsidRDefault="000252CB">
            <w:pPr>
              <w:jc w:val="center"/>
              <w:rPr>
                <w:rFonts w:hint="eastAsia"/>
              </w:rPr>
            </w:pPr>
          </w:p>
        </w:tc>
      </w:tr>
      <w:tr w:rsidR="000252CB" w:rsidTr="00642A4A">
        <w:trPr>
          <w:trHeight w:val="1709"/>
          <w:jc w:val="center"/>
        </w:trPr>
        <w:tc>
          <w:tcPr>
            <w:tcW w:w="9650" w:type="dxa"/>
            <w:gridSpan w:val="6"/>
          </w:tcPr>
          <w:p w:rsidR="000252CB" w:rsidRDefault="000252CB">
            <w:pPr>
              <w:rPr>
                <w:rFonts w:hint="eastAsia"/>
              </w:rPr>
            </w:pPr>
          </w:p>
          <w:p w:rsidR="000252CB" w:rsidRDefault="000252CB">
            <w:pPr>
              <w:jc w:val="left"/>
              <w:rPr>
                <w:rFonts w:hint="eastAsia"/>
              </w:rPr>
            </w:pPr>
          </w:p>
          <w:p w:rsidR="000252CB" w:rsidRDefault="000252CB">
            <w:pPr>
              <w:jc w:val="left"/>
              <w:rPr>
                <w:rFonts w:hint="eastAsia"/>
              </w:rPr>
            </w:pPr>
          </w:p>
          <w:p w:rsidR="000252CB" w:rsidRDefault="000252CB">
            <w:pPr>
              <w:ind w:right="844"/>
              <w:rPr>
                <w:rFonts w:hint="eastAsia"/>
              </w:rPr>
            </w:pPr>
          </w:p>
          <w:p w:rsidR="000252CB" w:rsidRDefault="000252CB">
            <w:pPr>
              <w:wordWrap w:val="0"/>
              <w:ind w:right="844"/>
              <w:jc w:val="right"/>
              <w:rPr>
                <w:rFonts w:hint="eastAsia"/>
              </w:rPr>
            </w:pPr>
            <w:r>
              <w:rPr>
                <w:rFonts w:hint="eastAsia"/>
                <w:b/>
              </w:rPr>
              <w:t>教师签字：</w:t>
            </w:r>
            <w:r>
              <w:rPr>
                <w:rFonts w:hint="eastAsia"/>
              </w:rPr>
              <w:t xml:space="preserve">                 </w:t>
            </w:r>
          </w:p>
        </w:tc>
      </w:tr>
      <w:tr w:rsidR="000252CB" w:rsidTr="00642A4A">
        <w:trPr>
          <w:trHeight w:val="6483"/>
          <w:jc w:val="center"/>
        </w:trPr>
        <w:tc>
          <w:tcPr>
            <w:tcW w:w="9650" w:type="dxa"/>
            <w:gridSpan w:val="6"/>
          </w:tcPr>
          <w:p w:rsidR="001C4494" w:rsidRPr="001C4494" w:rsidRDefault="001C4494" w:rsidP="001C4494">
            <w:pPr>
              <w:rPr>
                <w:rFonts w:hint="eastAsia"/>
                <w:b/>
              </w:rPr>
            </w:pPr>
            <w:r w:rsidRPr="001C4494">
              <w:rPr>
                <w:rFonts w:hint="eastAsia"/>
                <w:b/>
              </w:rPr>
              <w:t>一、</w:t>
            </w:r>
            <w:r w:rsidRPr="001C4494">
              <w:rPr>
                <w:rFonts w:hint="eastAsia"/>
                <w:b/>
              </w:rPr>
              <w:t xml:space="preserve"> </w:t>
            </w:r>
            <w:r w:rsidRPr="001C4494">
              <w:rPr>
                <w:rFonts w:hint="eastAsia"/>
                <w:b/>
              </w:rPr>
              <w:t>实验目的</w:t>
            </w:r>
            <w:r w:rsidRPr="001C4494">
              <w:rPr>
                <w:rFonts w:hint="eastAsia"/>
                <w:b/>
              </w:rPr>
              <w:t xml:space="preserve"> </w:t>
            </w:r>
          </w:p>
          <w:p w:rsidR="0025315A" w:rsidRPr="001C4494" w:rsidRDefault="0025315A" w:rsidP="0025315A">
            <w:pPr>
              <w:rPr>
                <w:rFonts w:hint="eastAsia"/>
              </w:rPr>
            </w:pPr>
            <w:r w:rsidRPr="001C4494">
              <w:rPr>
                <w:rFonts w:hint="eastAsia"/>
              </w:rPr>
              <w:t>(1)</w:t>
            </w:r>
            <w:r>
              <w:t xml:space="preserve">  </w:t>
            </w:r>
            <w:r w:rsidRPr="001C4494">
              <w:rPr>
                <w:rFonts w:hint="eastAsia"/>
              </w:rPr>
              <w:t>掌握如何创建</w:t>
            </w:r>
            <w:r w:rsidRPr="001C4494">
              <w:rPr>
                <w:rFonts w:hint="eastAsia"/>
              </w:rPr>
              <w:t xml:space="preserve"> Windows </w:t>
            </w:r>
            <w:r w:rsidRPr="001C4494">
              <w:rPr>
                <w:rFonts w:hint="eastAsia"/>
              </w:rPr>
              <w:t>窗体应用程序并熟悉程序的结构；</w:t>
            </w:r>
            <w:r w:rsidRPr="001C4494">
              <w:rPr>
                <w:rFonts w:hint="eastAsia"/>
              </w:rPr>
              <w:t xml:space="preserve"> </w:t>
            </w:r>
          </w:p>
          <w:p w:rsidR="0025315A" w:rsidRPr="001C4494" w:rsidRDefault="0025315A" w:rsidP="0025315A">
            <w:pPr>
              <w:rPr>
                <w:rFonts w:hint="eastAsia"/>
              </w:rPr>
            </w:pPr>
            <w:r w:rsidRPr="001C4494">
              <w:rPr>
                <w:rFonts w:hint="eastAsia"/>
              </w:rPr>
              <w:t xml:space="preserve">(2) </w:t>
            </w:r>
            <w:r>
              <w:t xml:space="preserve"> </w:t>
            </w:r>
            <w:r w:rsidRPr="001C4494">
              <w:rPr>
                <w:rFonts w:hint="eastAsia"/>
              </w:rPr>
              <w:t>掌握常用控件的使用；掌握控件的常用属性；</w:t>
            </w:r>
            <w:r w:rsidRPr="001C4494">
              <w:rPr>
                <w:rFonts w:hint="eastAsia"/>
              </w:rPr>
              <w:t xml:space="preserve"> </w:t>
            </w:r>
          </w:p>
          <w:p w:rsidR="0025315A" w:rsidRPr="001C4494" w:rsidRDefault="0025315A" w:rsidP="0025315A">
            <w:pPr>
              <w:rPr>
                <w:rFonts w:hint="eastAsia"/>
              </w:rPr>
            </w:pPr>
            <w:r w:rsidRPr="001C4494">
              <w:rPr>
                <w:rFonts w:hint="eastAsia"/>
              </w:rPr>
              <w:t xml:space="preserve">(3) </w:t>
            </w:r>
            <w:r>
              <w:t xml:space="preserve"> </w:t>
            </w:r>
            <w:r w:rsidRPr="001C4494">
              <w:rPr>
                <w:rFonts w:hint="eastAsia"/>
              </w:rPr>
              <w:t>理解事件的含义，并掌握控件的常用事件的含义及应用；</w:t>
            </w:r>
            <w:r w:rsidRPr="001C4494">
              <w:rPr>
                <w:rFonts w:hint="eastAsia"/>
              </w:rPr>
              <w:t xml:space="preserve"> </w:t>
            </w:r>
          </w:p>
          <w:p w:rsidR="0025315A" w:rsidRPr="001C4494" w:rsidRDefault="0025315A" w:rsidP="0025315A">
            <w:pPr>
              <w:rPr>
                <w:rFonts w:hint="eastAsia"/>
              </w:rPr>
            </w:pPr>
            <w:r w:rsidRPr="001C4494">
              <w:rPr>
                <w:rFonts w:hint="eastAsia"/>
              </w:rPr>
              <w:t xml:space="preserve">(4) </w:t>
            </w:r>
            <w:r>
              <w:t xml:space="preserve"> </w:t>
            </w:r>
            <w:r w:rsidRPr="001C4494">
              <w:rPr>
                <w:rFonts w:hint="eastAsia"/>
              </w:rPr>
              <w:t>掌握不同窗体之间传递数据的方式；</w:t>
            </w:r>
            <w:r w:rsidRPr="001C4494">
              <w:rPr>
                <w:rFonts w:hint="eastAsia"/>
              </w:rPr>
              <w:t xml:space="preserve"> </w:t>
            </w:r>
          </w:p>
          <w:p w:rsidR="0025315A" w:rsidRPr="001C4494" w:rsidRDefault="0025315A" w:rsidP="0025315A">
            <w:r w:rsidRPr="001C4494">
              <w:rPr>
                <w:rFonts w:hint="eastAsia"/>
              </w:rPr>
              <w:t>(5)</w:t>
            </w:r>
            <w:r>
              <w:t xml:space="preserve"> </w:t>
            </w:r>
            <w:r w:rsidRPr="001C4494">
              <w:rPr>
                <w:rFonts w:hint="eastAsia"/>
              </w:rPr>
              <w:t xml:space="preserve"> COM </w:t>
            </w:r>
            <w:r w:rsidRPr="001C4494">
              <w:rPr>
                <w:rFonts w:hint="eastAsia"/>
              </w:rPr>
              <w:t>组件的应用。</w:t>
            </w:r>
            <w:r w:rsidRPr="001C4494">
              <w:rPr>
                <w:rFonts w:hint="eastAsia"/>
              </w:rPr>
              <w:t xml:space="preserve"> </w:t>
            </w:r>
          </w:p>
          <w:p w:rsidR="001C4494" w:rsidRPr="001C4494" w:rsidRDefault="001C4494" w:rsidP="001C4494">
            <w:pPr>
              <w:rPr>
                <w:rFonts w:hint="eastAsia"/>
                <w:b/>
              </w:rPr>
            </w:pPr>
            <w:r w:rsidRPr="001C4494">
              <w:rPr>
                <w:rFonts w:hint="eastAsia"/>
                <w:b/>
              </w:rPr>
              <w:t>二、</w:t>
            </w:r>
            <w:r w:rsidRPr="001C4494">
              <w:rPr>
                <w:rFonts w:hint="eastAsia"/>
                <w:b/>
              </w:rPr>
              <w:t xml:space="preserve"> </w:t>
            </w:r>
            <w:r w:rsidRPr="001C4494">
              <w:rPr>
                <w:rFonts w:hint="eastAsia"/>
                <w:b/>
              </w:rPr>
              <w:t>实验环境</w:t>
            </w:r>
            <w:r w:rsidRPr="001C4494">
              <w:rPr>
                <w:rFonts w:hint="eastAsia"/>
                <w:b/>
              </w:rPr>
              <w:t xml:space="preserve"> </w:t>
            </w:r>
          </w:p>
          <w:p w:rsidR="0025315A" w:rsidRPr="005F71AF" w:rsidRDefault="0025315A" w:rsidP="0025315A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开发环境：</w:t>
            </w:r>
            <w:r w:rsidRPr="005F71AF">
              <w:t>PC</w:t>
            </w:r>
            <w:r w:rsidRPr="005F71AF">
              <w:t>机</w:t>
            </w:r>
            <w:r w:rsidRPr="005F71AF">
              <w:rPr>
                <w:rFonts w:hint="eastAsia"/>
              </w:rPr>
              <w:t>，</w:t>
            </w:r>
            <w:r w:rsidRPr="005F71AF">
              <w:rPr>
                <w:rFonts w:hint="eastAsia"/>
              </w:rPr>
              <w:t>Windows</w:t>
            </w:r>
            <w:r w:rsidRPr="005F71AF">
              <w:t xml:space="preserve"> </w:t>
            </w:r>
            <w:r w:rsidRPr="005F71AF">
              <w:rPr>
                <w:rFonts w:hint="eastAsia"/>
              </w:rPr>
              <w:t>7</w:t>
            </w:r>
            <w:r w:rsidRPr="005F71AF">
              <w:t>操作系统</w:t>
            </w:r>
            <w:r w:rsidRPr="005F71AF">
              <w:rPr>
                <w:rFonts w:hint="eastAsia"/>
              </w:rPr>
              <w:t>；</w:t>
            </w:r>
          </w:p>
          <w:p w:rsidR="0025315A" w:rsidRDefault="0025315A" w:rsidP="0025315A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5F71AF">
              <w:rPr>
                <w:rFonts w:hint="eastAsia"/>
              </w:rPr>
              <w:t>开发工具：</w:t>
            </w:r>
            <w:r w:rsidRPr="005F71AF">
              <w:t xml:space="preserve">Visual </w:t>
            </w:r>
            <w:r w:rsidRPr="005F71AF">
              <w:rPr>
                <w:rFonts w:hint="eastAsia"/>
              </w:rPr>
              <w:t>S</w:t>
            </w:r>
            <w:r w:rsidRPr="005F71AF">
              <w:t>tudio 20</w:t>
            </w:r>
            <w:r w:rsidRPr="005F71AF">
              <w:rPr>
                <w:rFonts w:hint="eastAsia"/>
              </w:rPr>
              <w:t>10</w:t>
            </w:r>
            <w:r w:rsidRPr="005F71AF">
              <w:rPr>
                <w:rFonts w:hint="eastAsia"/>
              </w:rPr>
              <w:t>以上。</w:t>
            </w:r>
          </w:p>
          <w:p w:rsidR="0025315A" w:rsidRPr="001C4494" w:rsidRDefault="0025315A" w:rsidP="0025315A">
            <w:pPr>
              <w:rPr>
                <w:b/>
              </w:rPr>
            </w:pPr>
            <w:r w:rsidRPr="001C4494">
              <w:rPr>
                <w:rFonts w:hint="eastAsia"/>
                <w:b/>
              </w:rPr>
              <w:t>三、</w:t>
            </w:r>
            <w:r w:rsidRPr="001C4494">
              <w:rPr>
                <w:b/>
              </w:rPr>
              <w:t xml:space="preserve"> </w:t>
            </w:r>
            <w:r w:rsidRPr="001C4494">
              <w:rPr>
                <w:rFonts w:hint="eastAsia"/>
                <w:b/>
              </w:rPr>
              <w:t>实验要求</w:t>
            </w:r>
            <w:r w:rsidRPr="001C4494">
              <w:rPr>
                <w:b/>
              </w:rPr>
              <w:t xml:space="preserve"> </w:t>
            </w:r>
          </w:p>
          <w:p w:rsidR="0025315A" w:rsidRPr="001C4494" w:rsidRDefault="0025315A" w:rsidP="0025315A">
            <w:pPr>
              <w:rPr>
                <w:rFonts w:hint="eastAsia"/>
              </w:rPr>
            </w:pPr>
            <w:r w:rsidRPr="001C4494">
              <w:rPr>
                <w:rFonts w:hint="eastAsia"/>
              </w:rPr>
              <w:t xml:space="preserve">(1) </w:t>
            </w:r>
            <w:r>
              <w:t xml:space="preserve"> </w:t>
            </w:r>
            <w:r w:rsidRPr="001C4494">
              <w:rPr>
                <w:rFonts w:hint="eastAsia"/>
              </w:rPr>
              <w:t>认真完成实验内容，编写程序代码；</w:t>
            </w:r>
            <w:r w:rsidRPr="001C4494">
              <w:rPr>
                <w:rFonts w:hint="eastAsia"/>
              </w:rPr>
              <w:t xml:space="preserve"> </w:t>
            </w:r>
          </w:p>
          <w:p w:rsidR="0025315A" w:rsidRPr="001C4494" w:rsidRDefault="0025315A" w:rsidP="0025315A">
            <w:pPr>
              <w:rPr>
                <w:rFonts w:hint="eastAsia"/>
              </w:rPr>
            </w:pPr>
            <w:r w:rsidRPr="001C4494">
              <w:rPr>
                <w:rFonts w:hint="eastAsia"/>
              </w:rPr>
              <w:t xml:space="preserve">(2) </w:t>
            </w:r>
            <w:r>
              <w:t xml:space="preserve"> </w:t>
            </w:r>
            <w:r w:rsidRPr="001C4494">
              <w:rPr>
                <w:rFonts w:hint="eastAsia"/>
              </w:rPr>
              <w:t>输出实验的正确结果；</w:t>
            </w:r>
            <w:r w:rsidRPr="001C4494">
              <w:rPr>
                <w:rFonts w:hint="eastAsia"/>
              </w:rPr>
              <w:t xml:space="preserve"> </w:t>
            </w:r>
          </w:p>
          <w:p w:rsidR="0025315A" w:rsidRPr="001C4494" w:rsidRDefault="0025315A" w:rsidP="0025315A">
            <w:r w:rsidRPr="001C4494">
              <w:rPr>
                <w:rFonts w:hint="eastAsia"/>
              </w:rPr>
              <w:t xml:space="preserve">(3) </w:t>
            </w:r>
            <w:r>
              <w:t xml:space="preserve"> </w:t>
            </w:r>
            <w:r w:rsidRPr="001C4494">
              <w:rPr>
                <w:rFonts w:hint="eastAsia"/>
              </w:rPr>
              <w:t>书写并提交实验报告。</w:t>
            </w:r>
            <w:r w:rsidRPr="001C4494">
              <w:rPr>
                <w:rFonts w:hint="eastAsia"/>
              </w:rPr>
              <w:t xml:space="preserve"> </w:t>
            </w:r>
          </w:p>
          <w:p w:rsidR="001C4494" w:rsidRDefault="001C4494" w:rsidP="001C4494">
            <w:pPr>
              <w:numPr>
                <w:ilvl w:val="0"/>
                <w:numId w:val="11"/>
              </w:numPr>
              <w:rPr>
                <w:b/>
              </w:rPr>
            </w:pPr>
            <w:r w:rsidRPr="001C4494">
              <w:rPr>
                <w:rFonts w:hint="eastAsia"/>
                <w:b/>
              </w:rPr>
              <w:t xml:space="preserve"> </w:t>
            </w:r>
            <w:r w:rsidRPr="001C4494">
              <w:rPr>
                <w:rFonts w:hint="eastAsia"/>
                <w:b/>
              </w:rPr>
              <w:t>实验内容</w:t>
            </w:r>
          </w:p>
          <w:p w:rsidR="001C4494" w:rsidRDefault="001C4494" w:rsidP="001C4494">
            <w:pPr>
              <w:numPr>
                <w:ilvl w:val="0"/>
                <w:numId w:val="12"/>
              </w:numPr>
            </w:pPr>
            <w:r w:rsidRPr="001C4494">
              <w:rPr>
                <w:rFonts w:hint="eastAsia"/>
              </w:rPr>
              <w:t>文本框控件使用</w:t>
            </w:r>
          </w:p>
          <w:p w:rsidR="001C4494" w:rsidRPr="001C4494" w:rsidRDefault="001C4494" w:rsidP="001C4494">
            <w:pPr>
              <w:rPr>
                <w:rFonts w:hint="eastAsia"/>
              </w:rPr>
            </w:pPr>
            <w:r>
              <w:rPr>
                <w:rFonts w:hint="eastAsia"/>
              </w:rPr>
              <w:t>利用文本框控件的属性及事件，按如下图窗体所示完成：当输入单价和数量时能够自动正确计算出商品价值。</w:t>
            </w:r>
            <w:r>
              <w:rPr>
                <w:rFonts w:hint="eastAsia"/>
              </w:rPr>
              <w:t xml:space="preserve"> </w:t>
            </w:r>
          </w:p>
          <w:p w:rsidR="001C4494" w:rsidRDefault="001C4494" w:rsidP="001C4494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文本框控件使用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partial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Form1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: </w:t>
            </w:r>
            <w:r w:rsidRPr="00D20BA9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Form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int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double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price, sum;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change_sum()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sum = price * num;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textBox_sum.Text = sum.ToString();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textBox_price_TextChanged(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object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D20BA9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EventArgs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(textBox_price.Text != </w:t>
            </w:r>
            <w:r w:rsidRPr="00D20BA9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""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price = </w:t>
            </w:r>
            <w:r w:rsidRPr="00D20BA9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Convert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.ToDouble(textBox_price.Text);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(textBox_num.Text != </w:t>
            </w:r>
            <w:r w:rsidRPr="00D20BA9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""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change_sum();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else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textBox_num_TextChanged(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object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D20BA9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EventArgs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(textBox_num.Text != </w:t>
            </w:r>
            <w:r w:rsidRPr="00D20BA9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""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num = </w:t>
            </w:r>
            <w:r w:rsidRPr="00D20BA9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Convert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.ToInt32(textBox_num.Text);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(textBox_price.Text != </w:t>
            </w:r>
            <w:r w:rsidRPr="00D20BA9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""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    change_sum();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else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else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return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textBox_price_KeyPress(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object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D20BA9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KeyPressEventArgs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  <w:bookmarkStart w:id="1" w:name="_GoBack"/>
            <w:bookmarkEnd w:id="1"/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(e.KeyChar &lt; </w:t>
            </w:r>
            <w:r w:rsidRPr="00D20BA9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'0'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|| e.KeyChar &gt; </w:t>
            </w:r>
            <w:r w:rsidRPr="00D20BA9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'9'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e.Handled =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true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20BA9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D20BA9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此为退格键</w:t>
            </w:r>
            <w:r w:rsidR="00271D19">
              <w:rPr>
                <w:rFonts w:ascii="Consolas" w:eastAsia="新宋体" w:hAnsi="Consolas" w:cs="新宋体" w:hint="eastAsia"/>
                <w:color w:val="008000"/>
                <w:kern w:val="0"/>
                <w:sz w:val="19"/>
                <w:szCs w:val="19"/>
              </w:rPr>
              <w:t>与‘</w:t>
            </w:r>
            <w:r w:rsidR="00271D19">
              <w:rPr>
                <w:rFonts w:ascii="Consolas" w:eastAsia="新宋体" w:hAnsi="Consolas" w:cs="新宋体" w:hint="eastAsia"/>
                <w:color w:val="008000"/>
                <w:kern w:val="0"/>
                <w:sz w:val="19"/>
                <w:szCs w:val="19"/>
              </w:rPr>
              <w:t>.</w:t>
            </w:r>
            <w:r w:rsidR="00271D19">
              <w:rPr>
                <w:rFonts w:ascii="Consolas" w:eastAsia="新宋体" w:hAnsi="Consolas" w:cs="新宋体" w:hint="eastAsia"/>
                <w:color w:val="008000"/>
                <w:kern w:val="0"/>
                <w:sz w:val="19"/>
                <w:szCs w:val="19"/>
              </w:rPr>
              <w:t>’</w:t>
            </w:r>
            <w:r w:rsidRPr="00D20BA9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可以输入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(e.KeyChar == 8||e.KeyChar ==</w:t>
            </w:r>
            <w:r w:rsidRPr="00D20BA9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'.'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e.Handled =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false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textBox_num_KeyPress(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object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D20BA9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KeyPressEventArgs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(e.KeyChar &lt; </w:t>
            </w:r>
            <w:r w:rsidRPr="00D20BA9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'0'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|| e.KeyChar &gt; </w:t>
            </w:r>
            <w:r w:rsidRPr="00D20BA9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'9'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e.Handled =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true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20BA9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</w:t>
            </w:r>
            <w:r w:rsidRPr="00D20BA9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此为退格键可以输入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if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(e.KeyChar == 8 )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    e.Handled =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false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Form1_Load(</w:t>
            </w:r>
            <w:r w:rsidRPr="00D20BA9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object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D20BA9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EventArgs</w:t>
            </w: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20BA9" w:rsidRPr="00D20BA9" w:rsidRDefault="00D20BA9" w:rsidP="00D20BA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20BA9" w:rsidRPr="00270C3E" w:rsidRDefault="00D20BA9" w:rsidP="00270C3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D20BA9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01E91" w:rsidRDefault="001C4494" w:rsidP="001C4494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1C4494" w:rsidRDefault="00270C3E" w:rsidP="00270C3E">
            <w:pPr>
              <w:ind w:left="360"/>
              <w:jc w:val="center"/>
              <w:rPr>
                <w:noProof/>
              </w:rPr>
            </w:pPr>
            <w:r w:rsidRPr="00F226B3">
              <w:rPr>
                <w:noProof/>
              </w:rPr>
              <w:pict>
                <v:shape id="图片 1" o:spid="_x0000_i1026" type="#_x0000_t75" style="width:271.2pt;height:93pt;visibility:visible">
                  <v:imagedata r:id="rId9" o:title=""/>
                </v:shape>
              </w:pict>
            </w:r>
          </w:p>
          <w:p w:rsidR="00270C3E" w:rsidRDefault="00270C3E" w:rsidP="00270C3E">
            <w:pPr>
              <w:ind w:left="36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</w:t>
            </w:r>
            <w:r w:rsidR="00E00600">
              <w:rPr>
                <w:rFonts w:hint="eastAsia"/>
                <w:noProof/>
              </w:rPr>
              <w:t>-1</w:t>
            </w:r>
            <w:r>
              <w:rPr>
                <w:noProof/>
              </w:rPr>
              <w:t xml:space="preserve"> </w:t>
            </w:r>
            <w:r w:rsidR="00114A0E">
              <w:rPr>
                <w:rFonts w:hint="eastAsia"/>
                <w:noProof/>
              </w:rPr>
              <w:t>初始状态</w:t>
            </w:r>
          </w:p>
          <w:p w:rsidR="00270C3E" w:rsidRDefault="00270C3E" w:rsidP="00270C3E">
            <w:pPr>
              <w:ind w:left="360"/>
              <w:jc w:val="center"/>
              <w:rPr>
                <w:noProof/>
              </w:rPr>
            </w:pPr>
            <w:r w:rsidRPr="00F226B3">
              <w:rPr>
                <w:noProof/>
              </w:rPr>
              <w:pict>
                <v:shape id="_x0000_i1027" type="#_x0000_t75" style="width:271.2pt;height:93pt;visibility:visible">
                  <v:imagedata r:id="rId10" o:title=""/>
                </v:shape>
              </w:pict>
            </w:r>
          </w:p>
          <w:p w:rsidR="00270C3E" w:rsidRDefault="00270C3E" w:rsidP="00270C3E">
            <w:pPr>
              <w:ind w:left="36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 w:rsidR="00E00600">
              <w:rPr>
                <w:rFonts w:hint="eastAsia"/>
                <w:noProof/>
              </w:rPr>
              <w:t>1-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仅输入一个值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不显示结果</w:t>
            </w:r>
          </w:p>
          <w:p w:rsidR="00270C3E" w:rsidRDefault="00270C3E" w:rsidP="00270C3E">
            <w:pPr>
              <w:ind w:left="360"/>
              <w:jc w:val="center"/>
              <w:rPr>
                <w:noProof/>
              </w:rPr>
            </w:pPr>
            <w:r w:rsidRPr="00F226B3">
              <w:rPr>
                <w:noProof/>
              </w:rPr>
              <w:pict>
                <v:shape id="_x0000_i1028" type="#_x0000_t75" style="width:271.2pt;height:93pt;visibility:visible">
                  <v:imagedata r:id="rId11" o:title=""/>
                </v:shape>
              </w:pict>
            </w:r>
          </w:p>
          <w:p w:rsidR="00270C3E" w:rsidRPr="001C4494" w:rsidRDefault="00270C3E" w:rsidP="00270C3E">
            <w:pPr>
              <w:ind w:left="3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noProof/>
              </w:rPr>
              <w:t>图</w:t>
            </w:r>
            <w:r w:rsidR="00E00600">
              <w:rPr>
                <w:rFonts w:hint="eastAsia"/>
                <w:noProof/>
              </w:rPr>
              <w:t>1-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两个值均输入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显示结果</w:t>
            </w:r>
          </w:p>
          <w:p w:rsidR="001C4494" w:rsidRDefault="001C4494" w:rsidP="001C4494">
            <w:pPr>
              <w:numPr>
                <w:ilvl w:val="0"/>
                <w:numId w:val="12"/>
              </w:numPr>
            </w:pPr>
            <w:r w:rsidRPr="001C4494">
              <w:rPr>
                <w:rFonts w:hint="eastAsia"/>
              </w:rPr>
              <w:t xml:space="preserve">Timer </w:t>
            </w:r>
            <w:r w:rsidRPr="001C4494">
              <w:rPr>
                <w:rFonts w:hint="eastAsia"/>
              </w:rPr>
              <w:t>组件的使用，要求利用</w:t>
            </w:r>
            <w:r w:rsidRPr="001C4494">
              <w:rPr>
                <w:rFonts w:hint="eastAsia"/>
              </w:rPr>
              <w:t xml:space="preserve"> Timer </w:t>
            </w:r>
            <w:r w:rsidRPr="001C4494">
              <w:rPr>
                <w:rFonts w:hint="eastAsia"/>
              </w:rPr>
              <w:t>组件实现一时钟。</w:t>
            </w:r>
          </w:p>
          <w:p w:rsidR="001147DB" w:rsidRDefault="001147DB" w:rsidP="001147DB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System.Drawing;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namespace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Timer_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组件的使用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partial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class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72C8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Form1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: </w:t>
            </w:r>
            <w:r w:rsidRPr="00872C8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Form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public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timer1_Tick(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object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872C8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EventArgs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label1.Text = </w:t>
            </w:r>
            <w:r w:rsidRPr="00872C8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DateTime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.Now.ToString(</w:t>
            </w:r>
            <w:r w:rsidRPr="00872C8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"yyyy-MM-dd hh:mm:ss"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Form1_Load(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object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872C8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EventArgs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timer1.Tick +=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new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72C8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EventHandler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(timer1_Tick);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timer1.Interval = 1000;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timer1.Start();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    label1.Font =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new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72C8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Font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(</w:t>
            </w:r>
            <w:r w:rsidRPr="00872C80">
              <w:rPr>
                <w:rFonts w:ascii="Consolas" w:eastAsia="新宋体" w:hAnsi="Consolas" w:cs="新宋体"/>
                <w:color w:val="A31515"/>
                <w:kern w:val="0"/>
                <w:sz w:val="19"/>
                <w:szCs w:val="19"/>
              </w:rPr>
              <w:t>"Times New Roman"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25, </w:t>
            </w:r>
            <w:r w:rsidRPr="00872C8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FontStyle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.Bold);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private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void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label1_Click(</w:t>
            </w: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object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sender, </w:t>
            </w:r>
            <w:r w:rsidRPr="00872C80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EventArgs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FA1439" w:rsidRPr="00872C80" w:rsidRDefault="00FA1439" w:rsidP="00FA1439">
            <w:pPr>
              <w:pStyle w:val="a8"/>
            </w:pPr>
            <w:r w:rsidRPr="00872C80">
              <w:t xml:space="preserve">        {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A1439" w:rsidRPr="00872C80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A1439" w:rsidRPr="00D01E91" w:rsidRDefault="00FA1439" w:rsidP="00FA1439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 w:hint="eastAsia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A1439" w:rsidRDefault="00FA1439" w:rsidP="00FA1439">
            <w:pPr>
              <w:rPr>
                <w:rFonts w:hint="eastAsia"/>
                <w:b/>
              </w:rPr>
            </w:pPr>
          </w:p>
          <w:p w:rsidR="00FA1439" w:rsidRDefault="001147DB" w:rsidP="001147DB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1147DB" w:rsidRDefault="0066067C" w:rsidP="000A56E5">
            <w:pPr>
              <w:ind w:left="360"/>
              <w:jc w:val="center"/>
              <w:rPr>
                <w:noProof/>
              </w:rPr>
            </w:pPr>
            <w:r w:rsidRPr="00F226B3">
              <w:rPr>
                <w:noProof/>
              </w:rPr>
              <w:pict>
                <v:shape id="_x0000_i1029" type="#_x0000_t75" style="width:255.6pt;height:60.6pt;visibility:visible">
                  <v:imagedata r:id="rId12" o:title=""/>
                </v:shape>
              </w:pict>
            </w:r>
          </w:p>
          <w:p w:rsidR="00E00600" w:rsidRPr="001147DB" w:rsidRDefault="00E00600" w:rsidP="000A56E5">
            <w:pPr>
              <w:ind w:left="36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2-1</w:t>
            </w:r>
            <w:r>
              <w:rPr>
                <w:noProof/>
              </w:rPr>
              <w:t xml:space="preserve"> </w:t>
            </w:r>
            <w:r w:rsidR="00E55C00">
              <w:rPr>
                <w:rFonts w:hint="eastAsia"/>
                <w:noProof/>
              </w:rPr>
              <w:t>初始状态</w:t>
            </w:r>
          </w:p>
          <w:p w:rsidR="001C4494" w:rsidRDefault="001C4494" w:rsidP="001C4494">
            <w:pPr>
              <w:numPr>
                <w:ilvl w:val="0"/>
                <w:numId w:val="12"/>
              </w:numPr>
            </w:pPr>
            <w:r w:rsidRPr="001C4494">
              <w:rPr>
                <w:rFonts w:hint="eastAsia"/>
              </w:rPr>
              <w:t xml:space="preserve">ComboBox </w:t>
            </w:r>
            <w:r w:rsidRPr="001C4494">
              <w:rPr>
                <w:rFonts w:hint="eastAsia"/>
              </w:rPr>
              <w:t>控件的使用</w:t>
            </w:r>
          </w:p>
          <w:p w:rsidR="001C4494" w:rsidRDefault="001C4494" w:rsidP="001C4494">
            <w:r>
              <w:rPr>
                <w:rFonts w:hint="eastAsia"/>
              </w:rPr>
              <w:t>已知数组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中存放政治面貌的值，试将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中的值初始化到</w:t>
            </w:r>
            <w:r>
              <w:rPr>
                <w:rFonts w:hint="eastAsia"/>
              </w:rPr>
              <w:t xml:space="preserve"> ComboBox</w:t>
            </w:r>
            <w:r>
              <w:rPr>
                <w:rFonts w:hint="eastAsia"/>
              </w:rPr>
              <w:t>控件中，并实现当选中某个值时将其显示在一个</w:t>
            </w:r>
            <w:r>
              <w:rPr>
                <w:rFonts w:hint="eastAsia"/>
              </w:rPr>
              <w:t xml:space="preserve"> TextBox </w:t>
            </w:r>
            <w:r>
              <w:rPr>
                <w:rFonts w:hint="eastAsia"/>
              </w:rPr>
              <w:t>控件中。</w:t>
            </w:r>
          </w:p>
          <w:p w:rsidR="001147DB" w:rsidRDefault="001147DB" w:rsidP="001147DB">
            <w:pPr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013A98" w:rsidRPr="00872C80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013A98" w:rsidRPr="00872C80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System.Drawing;</w:t>
            </w:r>
          </w:p>
          <w:p w:rsidR="00013A98" w:rsidRPr="00872C80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872C80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using</w:t>
            </w:r>
            <w:r w:rsidRPr="00872C80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System.Windows.Forms;</w:t>
            </w:r>
          </w:p>
          <w:p w:rsidR="00013A98" w:rsidRPr="00013A98" w:rsidRDefault="00013A98" w:rsidP="00013A98">
            <w:pPr>
              <w:rPr>
                <w:rFonts w:hint="eastAsia"/>
                <w:b/>
              </w:rPr>
            </w:pP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ComboBox_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控件的使用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data = {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中共党员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共青团员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群众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民主党派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无党派人士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其他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Form1()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InitializeComponent();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Form1_Load(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C_ZZMM.Items.AddRange(data);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C_ZZMM_SelectedIndexChanged(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T_ZZMM.Text = C_ZZMM.Text;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13A98" w:rsidRDefault="00013A98" w:rsidP="00013A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13A98" w:rsidRDefault="00013A98" w:rsidP="00013A98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147DB" w:rsidRDefault="001147DB" w:rsidP="001147DB">
            <w:pPr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FA2F51" w:rsidRDefault="00A51A3D" w:rsidP="00FA2F51">
            <w:pPr>
              <w:ind w:left="360"/>
              <w:jc w:val="center"/>
              <w:rPr>
                <w:rFonts w:hint="eastAsia"/>
                <w:noProof/>
              </w:rPr>
            </w:pPr>
            <w:r w:rsidRPr="00F226B3">
              <w:rPr>
                <w:noProof/>
              </w:rPr>
              <w:pict>
                <v:shape id="_x0000_i1030" type="#_x0000_t75" style="width:263.4pt;height:102pt;visibility:visible">
                  <v:imagedata r:id="rId13" o:title=""/>
                </v:shape>
              </w:pict>
            </w:r>
          </w:p>
          <w:p w:rsidR="00FA2F51" w:rsidRPr="00FA2F51" w:rsidRDefault="00FA2F51" w:rsidP="00FA2F51">
            <w:pPr>
              <w:ind w:left="360"/>
              <w:jc w:val="center"/>
              <w:rPr>
                <w:rFonts w:hint="eastAsia"/>
              </w:rPr>
            </w:pPr>
            <w:r w:rsidRPr="00FA2F51">
              <w:rPr>
                <w:rFonts w:hint="eastAsia"/>
              </w:rPr>
              <w:t>图</w:t>
            </w:r>
            <w:r w:rsidRPr="00FA2F51">
              <w:rPr>
                <w:rFonts w:hint="eastAsia"/>
              </w:rPr>
              <w:t xml:space="preserve">1 </w:t>
            </w:r>
            <w:r w:rsidRPr="00FA2F51">
              <w:rPr>
                <w:rFonts w:hint="eastAsia"/>
              </w:rPr>
              <w:t>初始状态</w:t>
            </w:r>
          </w:p>
          <w:p w:rsidR="00FA2F51" w:rsidRDefault="00A51A3D" w:rsidP="00FA2F51">
            <w:pPr>
              <w:ind w:left="360"/>
              <w:jc w:val="center"/>
              <w:rPr>
                <w:rFonts w:hint="eastAsia"/>
                <w:noProof/>
              </w:rPr>
            </w:pPr>
            <w:r w:rsidRPr="00F226B3">
              <w:rPr>
                <w:noProof/>
              </w:rPr>
              <w:pict>
                <v:shape id="_x0000_i1031" type="#_x0000_t75" style="width:263.4pt;height:102pt;visibility:visible">
                  <v:imagedata r:id="rId14" o:title=""/>
                </v:shape>
              </w:pict>
            </w:r>
          </w:p>
          <w:p w:rsidR="00FA2F51" w:rsidRPr="00FA2F51" w:rsidRDefault="00FA2F51" w:rsidP="00FA2F51">
            <w:pPr>
              <w:ind w:left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选中</w:t>
            </w:r>
            <w:r w:rsidR="0080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ComboBox</w:t>
            </w:r>
            <w:r>
              <w:rPr>
                <w:rFonts w:hint="eastAsia"/>
              </w:rPr>
              <w:t>项后状态</w:t>
            </w:r>
          </w:p>
          <w:p w:rsidR="001C4494" w:rsidRDefault="001C4494" w:rsidP="001C4494">
            <w:pPr>
              <w:numPr>
                <w:ilvl w:val="0"/>
                <w:numId w:val="12"/>
              </w:numPr>
            </w:pPr>
            <w:r w:rsidRPr="001C4494">
              <w:rPr>
                <w:rFonts w:hint="eastAsia"/>
              </w:rPr>
              <w:t xml:space="preserve">ListView </w:t>
            </w:r>
            <w:r w:rsidRPr="001C4494">
              <w:rPr>
                <w:rFonts w:hint="eastAsia"/>
              </w:rPr>
              <w:t>控件的使用</w:t>
            </w:r>
          </w:p>
          <w:p w:rsidR="001C4494" w:rsidRDefault="001C4494" w:rsidP="001C4494">
            <w:pPr>
              <w:rPr>
                <w:rFonts w:hint="eastAsia"/>
              </w:rPr>
            </w:pPr>
            <w:r>
              <w:rPr>
                <w:rFonts w:hint="eastAsia"/>
              </w:rPr>
              <w:t>将二维数组中的信息在</w:t>
            </w:r>
            <w:r>
              <w:rPr>
                <w:rFonts w:hint="eastAsia"/>
              </w:rPr>
              <w:t xml:space="preserve"> ListView </w:t>
            </w:r>
            <w:r w:rsidR="00AC37F8">
              <w:rPr>
                <w:rFonts w:hint="eastAsia"/>
              </w:rPr>
              <w:t>控件中</w:t>
            </w:r>
            <w:r>
              <w:rPr>
                <w:rFonts w:hint="eastAsia"/>
              </w:rPr>
              <w:t>。二维数组用来模拟学生信息，具体信息：</w:t>
            </w:r>
            <w:r>
              <w:rPr>
                <w:rFonts w:hint="eastAsia"/>
              </w:rPr>
              <w:t xml:space="preserve"> string[,] data = { { "20140001",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天津市西青区宾水西道</w:t>
            </w:r>
            <w:r>
              <w:rPr>
                <w:rFonts w:hint="eastAsia"/>
              </w:rPr>
              <w:t>391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 },  { "20140002",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天津市西青区宾水西道</w:t>
            </w:r>
            <w:r>
              <w:rPr>
                <w:rFonts w:hint="eastAsia"/>
              </w:rPr>
              <w:t>391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" } }; </w:t>
            </w:r>
            <w:r>
              <w:rPr>
                <w:rFonts w:hint="eastAsia"/>
              </w:rPr>
              <w:t>试完成如下功能：</w:t>
            </w:r>
            <w:r>
              <w:rPr>
                <w:rFonts w:hint="eastAsia"/>
              </w:rPr>
              <w:t xml:space="preserve"> </w:t>
            </w:r>
          </w:p>
          <w:p w:rsidR="001C4494" w:rsidRDefault="001C4494" w:rsidP="001C4494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(1)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 xml:space="preserve"> data </w:t>
            </w:r>
            <w:r>
              <w:rPr>
                <w:rFonts w:hint="eastAsia"/>
              </w:rPr>
              <w:t>信息显示在</w:t>
            </w:r>
            <w:r>
              <w:rPr>
                <w:rFonts w:hint="eastAsia"/>
              </w:rPr>
              <w:t xml:space="preserve"> ListView </w:t>
            </w:r>
            <w:r>
              <w:rPr>
                <w:rFonts w:hint="eastAsia"/>
              </w:rPr>
              <w:t>控件中；</w:t>
            </w:r>
            <w:r>
              <w:rPr>
                <w:rFonts w:hint="eastAsia"/>
              </w:rPr>
              <w:t xml:space="preserve"> </w:t>
            </w:r>
          </w:p>
          <w:p w:rsidR="001C4494" w:rsidRDefault="001C4494" w:rsidP="001147DB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当点击</w:t>
            </w:r>
            <w:r>
              <w:rPr>
                <w:rFonts w:hint="eastAsia"/>
              </w:rPr>
              <w:t xml:space="preserve"> ListView </w:t>
            </w:r>
            <w:r>
              <w:rPr>
                <w:rFonts w:hint="eastAsia"/>
              </w:rPr>
              <w:t>控件中某个学生信息时，将相应的信息显示在对应的文本框控件中。</w:t>
            </w:r>
            <w:r>
              <w:rPr>
                <w:rFonts w:hint="eastAsia"/>
              </w:rPr>
              <w:t xml:space="preserve"> </w:t>
            </w:r>
          </w:p>
          <w:p w:rsidR="001147DB" w:rsidRDefault="001147DB" w:rsidP="001147DB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1C4494" w:rsidRPr="001147DB" w:rsidRDefault="001147DB" w:rsidP="001147DB">
            <w:pPr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1C4494" w:rsidRDefault="001C4494" w:rsidP="001C4494">
            <w:pPr>
              <w:numPr>
                <w:ilvl w:val="0"/>
                <w:numId w:val="12"/>
              </w:numPr>
            </w:pPr>
            <w:r w:rsidRPr="001C4494">
              <w:rPr>
                <w:rFonts w:hint="eastAsia"/>
              </w:rPr>
              <w:t>控件综合应用</w:t>
            </w:r>
          </w:p>
          <w:p w:rsidR="001C4494" w:rsidRDefault="001C4494" w:rsidP="001C4494">
            <w:r>
              <w:rPr>
                <w:rFonts w:hint="eastAsia"/>
              </w:rPr>
              <w:t>(1)</w:t>
            </w:r>
            <w:r w:rsidR="00E5652A">
              <w:t xml:space="preserve"> </w:t>
            </w:r>
            <w:r>
              <w:rPr>
                <w:rFonts w:hint="eastAsia"/>
              </w:rPr>
              <w:t>创建一个登录窗体界面，当用户输入：</w:t>
            </w:r>
            <w:r>
              <w:rPr>
                <w:rFonts w:hint="eastAsia"/>
              </w:rPr>
              <w:t xml:space="preserve">admin/admin </w:t>
            </w:r>
            <w:r>
              <w:rPr>
                <w:rFonts w:hint="eastAsia"/>
              </w:rPr>
              <w:t>时登录成功进入主界面。当输入的用户名和密码不等于</w:t>
            </w:r>
            <w:r>
              <w:rPr>
                <w:rFonts w:hint="eastAsia"/>
              </w:rPr>
              <w:t xml:space="preserve"> admin/admin </w:t>
            </w:r>
            <w:r>
              <w:rPr>
                <w:rFonts w:hint="eastAsia"/>
              </w:rPr>
              <w:t>时应弹出提示对话框。</w:t>
            </w:r>
          </w:p>
          <w:p w:rsidR="001C4494" w:rsidRDefault="001C4494" w:rsidP="001C4494">
            <w:pPr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r w:rsidR="00E5652A">
              <w:t xml:space="preserve"> </w:t>
            </w:r>
            <w:r>
              <w:rPr>
                <w:rFonts w:hint="eastAsia"/>
              </w:rPr>
              <w:t>主界面设计与实现，要求：</w:t>
            </w:r>
            <w:r>
              <w:rPr>
                <w:rFonts w:hint="eastAsia"/>
              </w:rPr>
              <w:t xml:space="preserve"> </w:t>
            </w:r>
          </w:p>
          <w:p w:rsidR="001C4494" w:rsidRDefault="001C4494" w:rsidP="001C449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主界面设置为</w:t>
            </w:r>
            <w:r>
              <w:rPr>
                <w:rFonts w:hint="eastAsia"/>
              </w:rPr>
              <w:t xml:space="preserve"> MDI </w:t>
            </w:r>
            <w:r>
              <w:rPr>
                <w:rFonts w:hint="eastAsia"/>
              </w:rPr>
              <w:t>窗体；</w:t>
            </w:r>
          </w:p>
          <w:p w:rsidR="001C4494" w:rsidRDefault="001C4494" w:rsidP="001C4494">
            <w:r>
              <w:t>2.</w:t>
            </w:r>
            <w:r>
              <w:rPr>
                <w:rFonts w:hint="eastAsia"/>
              </w:rPr>
              <w:t>主界面应具有菜单、工具栏及状态栏；</w:t>
            </w:r>
          </w:p>
          <w:p w:rsidR="001C4494" w:rsidRDefault="001C4494" w:rsidP="001C4494">
            <w:r>
              <w:t>3.</w:t>
            </w:r>
            <w:r>
              <w:rPr>
                <w:rFonts w:hint="eastAsia"/>
              </w:rPr>
              <w:t>将登录窗口输入的用户名显示在状态栏中；</w:t>
            </w:r>
          </w:p>
          <w:p w:rsidR="001C4494" w:rsidRDefault="001C4494" w:rsidP="001C4494">
            <w:r>
              <w:t>4.</w:t>
            </w:r>
            <w:r>
              <w:rPr>
                <w:rFonts w:hint="eastAsia"/>
              </w:rPr>
              <w:t>主界面中提供退出应用程序的功能；</w:t>
            </w:r>
          </w:p>
          <w:p w:rsidR="001C4494" w:rsidRDefault="001C4494" w:rsidP="001C4494">
            <w:r>
              <w:t>5.</w:t>
            </w:r>
            <w:r>
              <w:rPr>
                <w:rFonts w:hint="eastAsia"/>
              </w:rPr>
              <w:t>点击某个菜单或工具栏时，能够显示出对应的窗体，并作为主窗体的</w:t>
            </w:r>
            <w:r>
              <w:rPr>
                <w:rFonts w:hint="eastAsia"/>
              </w:rPr>
              <w:t xml:space="preserve"> MDI </w:t>
            </w:r>
            <w:r>
              <w:rPr>
                <w:rFonts w:hint="eastAsia"/>
              </w:rPr>
              <w:t>子窗体。</w:t>
            </w:r>
          </w:p>
          <w:p w:rsidR="001147DB" w:rsidRDefault="001147DB" w:rsidP="001147DB">
            <w:pPr>
              <w:ind w:left="360"/>
              <w:rPr>
                <w:b/>
              </w:rPr>
            </w:pPr>
            <w:r>
              <w:rPr>
                <w:rFonts w:hint="eastAsia"/>
                <w:b/>
              </w:rPr>
              <w:t>代码实现：</w:t>
            </w:r>
          </w:p>
          <w:p w:rsidR="001147DB" w:rsidRPr="001147DB" w:rsidRDefault="001147DB" w:rsidP="001147DB">
            <w:pPr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运行结果：</w:t>
            </w:r>
          </w:p>
          <w:p w:rsidR="00B67669" w:rsidRPr="001C4494" w:rsidRDefault="005F71AF" w:rsidP="001C4494">
            <w:pPr>
              <w:numPr>
                <w:ilvl w:val="0"/>
                <w:numId w:val="11"/>
              </w:numPr>
              <w:rPr>
                <w:b/>
              </w:rPr>
            </w:pPr>
            <w:r>
              <w:rPr>
                <w:rFonts w:hint="eastAsia"/>
              </w:rPr>
              <w:t>心得体会</w:t>
            </w:r>
          </w:p>
          <w:p w:rsidR="00333196" w:rsidRPr="00333196" w:rsidRDefault="00333196" w:rsidP="001C4494">
            <w:pPr>
              <w:rPr>
                <w:rFonts w:hint="eastAsia"/>
              </w:rPr>
            </w:pPr>
            <w:r>
              <w:rPr>
                <w:rFonts w:hint="eastAsia"/>
              </w:rPr>
              <w:t>通过本次实验，我加深了对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语言的理解，主要是对于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基本方法的实现与特殊特性的运用。本次实验中，最需要关注的问题是对于引用类型的使用，如数组的参数传递，它不同于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中使用的指针类型，具有安全性能强，符合面向对象程序设计思想，以及便于使用等方面的优点，更重要的是对于</w:t>
            </w:r>
          </w:p>
        </w:tc>
      </w:tr>
    </w:tbl>
    <w:p w:rsidR="00B67669" w:rsidRPr="00A30132" w:rsidRDefault="00B67669" w:rsidP="00A30132">
      <w:pPr>
        <w:jc w:val="left"/>
        <w:rPr>
          <w:rFonts w:hint="eastAsia"/>
        </w:rPr>
      </w:pPr>
    </w:p>
    <w:sectPr w:rsidR="00B67669" w:rsidRPr="00A30132" w:rsidSect="00642A4A">
      <w:headerReference w:type="even" r:id="rId15"/>
      <w:headerReference w:type="default" r:id="rId16"/>
      <w:footerReference w:type="default" r:id="rId17"/>
      <w:pgSz w:w="11907" w:h="16839" w:code="9"/>
      <w:pgMar w:top="1440" w:right="1558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886" w:rsidRDefault="00E71886">
      <w:r>
        <w:separator/>
      </w:r>
    </w:p>
  </w:endnote>
  <w:endnote w:type="continuationSeparator" w:id="0">
    <w:p w:rsidR="00E71886" w:rsidRDefault="00E7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2CB" w:rsidRDefault="000252CB">
    <w:pPr>
      <w:pStyle w:val="a5"/>
      <w:jc w:val="center"/>
      <w:rPr>
        <w:rFonts w:hint="eastAsia"/>
      </w:rPr>
    </w:pPr>
    <w:r>
      <w:rPr>
        <w:rStyle w:val="a3"/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0D14D5">
      <w:rPr>
        <w:rStyle w:val="a3"/>
        <w:noProof/>
      </w:rPr>
      <w:t>3</w:t>
    </w:r>
    <w:r>
      <w:fldChar w:fldCharType="end"/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0D14D5">
      <w:rPr>
        <w:rStyle w:val="a3"/>
        <w:noProof/>
      </w:rPr>
      <w:t>6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886" w:rsidRDefault="00E71886">
      <w:r>
        <w:separator/>
      </w:r>
    </w:p>
  </w:footnote>
  <w:footnote w:type="continuationSeparator" w:id="0">
    <w:p w:rsidR="00E71886" w:rsidRDefault="00E71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A4A" w:rsidRDefault="00642A4A" w:rsidP="00642A4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A4A" w:rsidRDefault="00642A4A" w:rsidP="00642A4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9C1"/>
    <w:multiLevelType w:val="hybridMultilevel"/>
    <w:tmpl w:val="4E68767A"/>
    <w:lvl w:ilvl="0" w:tplc="585ACE7A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CB728F"/>
    <w:multiLevelType w:val="hybridMultilevel"/>
    <w:tmpl w:val="775A475A"/>
    <w:lvl w:ilvl="0" w:tplc="8BB06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9724E1"/>
    <w:multiLevelType w:val="hybridMultilevel"/>
    <w:tmpl w:val="5EB25E48"/>
    <w:lvl w:ilvl="0" w:tplc="EDF20E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6572E"/>
    <w:multiLevelType w:val="hybridMultilevel"/>
    <w:tmpl w:val="FDD8CAAA"/>
    <w:lvl w:ilvl="0" w:tplc="50C4F2D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55445EF"/>
    <w:multiLevelType w:val="hybridMultilevel"/>
    <w:tmpl w:val="398AC248"/>
    <w:lvl w:ilvl="0" w:tplc="511647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777676"/>
    <w:multiLevelType w:val="hybridMultilevel"/>
    <w:tmpl w:val="AA96EE4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9160C9"/>
    <w:multiLevelType w:val="hybridMultilevel"/>
    <w:tmpl w:val="BA5E22D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E0C1988"/>
    <w:multiLevelType w:val="hybridMultilevel"/>
    <w:tmpl w:val="7D5A8108"/>
    <w:lvl w:ilvl="0" w:tplc="E9B8C998">
      <w:start w:val="4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5436FF"/>
    <w:multiLevelType w:val="hybridMultilevel"/>
    <w:tmpl w:val="090C8A34"/>
    <w:lvl w:ilvl="0" w:tplc="585ACE7A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5FF62F1"/>
    <w:multiLevelType w:val="hybridMultilevel"/>
    <w:tmpl w:val="190650E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8753DCE"/>
    <w:multiLevelType w:val="hybridMultilevel"/>
    <w:tmpl w:val="C750D5A6"/>
    <w:lvl w:ilvl="0" w:tplc="BEA67B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2E3B04"/>
    <w:multiLevelType w:val="hybridMultilevel"/>
    <w:tmpl w:val="CB82B170"/>
    <w:lvl w:ilvl="0" w:tplc="B636AE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A98"/>
    <w:rsid w:val="000202F5"/>
    <w:rsid w:val="000252CB"/>
    <w:rsid w:val="000A56E5"/>
    <w:rsid w:val="000A5B49"/>
    <w:rsid w:val="000D14D5"/>
    <w:rsid w:val="000F4D23"/>
    <w:rsid w:val="001147DB"/>
    <w:rsid w:val="00114A0E"/>
    <w:rsid w:val="00162BC4"/>
    <w:rsid w:val="001A3C77"/>
    <w:rsid w:val="001C4494"/>
    <w:rsid w:val="001E2589"/>
    <w:rsid w:val="0025315A"/>
    <w:rsid w:val="00270C3E"/>
    <w:rsid w:val="00271D19"/>
    <w:rsid w:val="00295D11"/>
    <w:rsid w:val="00300836"/>
    <w:rsid w:val="00333196"/>
    <w:rsid w:val="00380EDE"/>
    <w:rsid w:val="00407C8D"/>
    <w:rsid w:val="00423DAA"/>
    <w:rsid w:val="00445890"/>
    <w:rsid w:val="005E4D29"/>
    <w:rsid w:val="005F6E07"/>
    <w:rsid w:val="005F71AF"/>
    <w:rsid w:val="00642A4A"/>
    <w:rsid w:val="0066067C"/>
    <w:rsid w:val="00667F8C"/>
    <w:rsid w:val="008008F7"/>
    <w:rsid w:val="008134EB"/>
    <w:rsid w:val="00832EBD"/>
    <w:rsid w:val="0085108F"/>
    <w:rsid w:val="00872C80"/>
    <w:rsid w:val="008C67AF"/>
    <w:rsid w:val="00963581"/>
    <w:rsid w:val="0098495B"/>
    <w:rsid w:val="009E4ECC"/>
    <w:rsid w:val="00A20053"/>
    <w:rsid w:val="00A30132"/>
    <w:rsid w:val="00A51A3D"/>
    <w:rsid w:val="00A665C1"/>
    <w:rsid w:val="00A66B90"/>
    <w:rsid w:val="00AC37F8"/>
    <w:rsid w:val="00B3621F"/>
    <w:rsid w:val="00B44FCC"/>
    <w:rsid w:val="00B67669"/>
    <w:rsid w:val="00B91ADE"/>
    <w:rsid w:val="00B95F23"/>
    <w:rsid w:val="00BD15C7"/>
    <w:rsid w:val="00BE4410"/>
    <w:rsid w:val="00CD6A45"/>
    <w:rsid w:val="00CF2C02"/>
    <w:rsid w:val="00D01E91"/>
    <w:rsid w:val="00D02739"/>
    <w:rsid w:val="00D20BA9"/>
    <w:rsid w:val="00D8219B"/>
    <w:rsid w:val="00DA3E5D"/>
    <w:rsid w:val="00E00600"/>
    <w:rsid w:val="00E403D6"/>
    <w:rsid w:val="00E55C00"/>
    <w:rsid w:val="00E5652A"/>
    <w:rsid w:val="00E63FAE"/>
    <w:rsid w:val="00E71886"/>
    <w:rsid w:val="00FA1439"/>
    <w:rsid w:val="00FA2F51"/>
    <w:rsid w:val="00FD3631"/>
    <w:rsid w:val="764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7042D"/>
  <w15:chartTrackingRefBased/>
  <w15:docId w15:val="{FD531291-F29A-4BCA-A5E3-982973A8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1">
    <w:name w:val="toc 1"/>
    <w:basedOn w:val="a"/>
    <w:next w:val="a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hint="eastAsia"/>
      <w:kern w:val="0"/>
      <w:sz w:val="24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代码"/>
    <w:basedOn w:val="a"/>
    <w:link w:val="a9"/>
    <w:qFormat/>
    <w:rsid w:val="00D01E91"/>
    <w:pPr>
      <w:autoSpaceDE w:val="0"/>
      <w:autoSpaceDN w:val="0"/>
      <w:adjustRightInd w:val="0"/>
      <w:jc w:val="left"/>
    </w:pPr>
    <w:rPr>
      <w:rFonts w:ascii="Consolas" w:eastAsia="Consolas" w:hAnsi="Consolas" w:cs="新宋体"/>
      <w:color w:val="000000"/>
      <w:kern w:val="0"/>
      <w:sz w:val="19"/>
      <w:szCs w:val="19"/>
    </w:rPr>
  </w:style>
  <w:style w:type="character" w:customStyle="1" w:styleId="a9">
    <w:name w:val="代码 字符"/>
    <w:link w:val="a8"/>
    <w:rsid w:val="00D01E91"/>
    <w:rPr>
      <w:rFonts w:ascii="Consolas" w:eastAsia="Consolas" w:hAnsi="Consolas" w:cs="新宋体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3918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Company>jujumao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天津理工大学实验报告</dc:title>
  <dc:subject/>
  <dc:creator>LFLian</dc:creator>
  <cp:keywords/>
  <cp:lastModifiedBy>Timer.</cp:lastModifiedBy>
  <cp:revision>2</cp:revision>
  <cp:lastPrinted>2006-03-28T08:36:00Z</cp:lastPrinted>
  <dcterms:created xsi:type="dcterms:W3CDTF">2017-05-01T16:28:00Z</dcterms:created>
  <dcterms:modified xsi:type="dcterms:W3CDTF">2017-05-01T16:28:00Z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