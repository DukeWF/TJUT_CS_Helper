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GoBack"/>
    <w:bookmarkStart w:id="1" w:name="_1317037283"/>
    <w:bookmarkEnd w:id="1"/>
    <w:p w:rsidR="000252CB" w:rsidRDefault="000252CB">
      <w:pPr>
        <w:jc w:val="center"/>
        <w:rPr>
          <w:rFonts w:ascii="华文新魏" w:eastAsia="华文新魏" w:hint="eastAsia"/>
          <w:b/>
          <w:sz w:val="44"/>
          <w:szCs w:val="44"/>
        </w:rPr>
      </w:pPr>
      <w:r w:rsidRPr="005022A6">
        <w:rPr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36" type="#_x0000_t75" style="width:163.8pt;height:37.2pt;mso-position-horizontal-relative:page;mso-position-vertical-relative:page" o:ole="">
            <v:imagedata r:id="rId7" o:title=""/>
          </v:shape>
          <o:OLEObject Type="Embed" ProgID="Word.Picture.8" ShapeID="对象 1" DrawAspect="Content" ObjectID="_1560175661" r:id="rId8"/>
        </w:object>
      </w:r>
      <w:bookmarkEnd w:id="0"/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252CB" w:rsidRDefault="000252CB">
      <w:pPr>
        <w:ind w:leftChars="-342" w:left="-718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学院（系）名称：</w:t>
      </w:r>
      <w:r w:rsidR="00642A4A">
        <w:rPr>
          <w:rFonts w:hint="eastAsia"/>
        </w:rPr>
        <w:t>计算机科学与工程学院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20"/>
        <w:gridCol w:w="1260"/>
        <w:gridCol w:w="1980"/>
        <w:gridCol w:w="1260"/>
        <w:gridCol w:w="2700"/>
      </w:tblGrid>
      <w:tr w:rsidR="000252CB" w:rsidTr="00642A4A">
        <w:trPr>
          <w:trHeight w:val="292"/>
          <w:jc w:val="center"/>
        </w:trPr>
        <w:tc>
          <w:tcPr>
            <w:tcW w:w="83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</w:tcPr>
          <w:p w:rsidR="000252CB" w:rsidRDefault="00423DA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</w:tcPr>
          <w:p w:rsidR="000252CB" w:rsidRDefault="00423DA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20152180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</w:tcPr>
          <w:p w:rsidR="000252CB" w:rsidRDefault="00423D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</w:tr>
      <w:tr w:rsidR="000252CB" w:rsidTr="00642A4A">
        <w:trPr>
          <w:trHeight w:val="385"/>
          <w:jc w:val="center"/>
        </w:trPr>
        <w:tc>
          <w:tcPr>
            <w:tcW w:w="83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</w:tcPr>
          <w:p w:rsidR="000252CB" w:rsidRDefault="000252CB" w:rsidP="00642A4A">
            <w:pPr>
              <w:jc w:val="center"/>
            </w:pPr>
            <w:r>
              <w:rPr>
                <w:rFonts w:hint="eastAsia"/>
                <w:color w:val="FF0000"/>
              </w:rPr>
              <w:t>2015</w:t>
            </w:r>
            <w:r>
              <w:t>级</w:t>
            </w:r>
            <w:r w:rsidR="00642A4A">
              <w:rPr>
                <w:rFonts w:hint="eastAsia"/>
                <w:color w:val="FF0000"/>
              </w:rPr>
              <w:t xml:space="preserve"> </w:t>
            </w:r>
            <w:r w:rsidR="00423DAA">
              <w:rPr>
                <w:color w:val="FF0000"/>
              </w:rPr>
              <w:t>1</w:t>
            </w:r>
            <w:r>
              <w:t>班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实验项目</w:t>
            </w:r>
          </w:p>
        </w:tc>
        <w:tc>
          <w:tcPr>
            <w:tcW w:w="5940" w:type="dxa"/>
            <w:gridSpan w:val="3"/>
          </w:tcPr>
          <w:p w:rsidR="000252CB" w:rsidRDefault="000252CB" w:rsidP="00CF2C02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实验一：</w:t>
            </w:r>
            <w:r w:rsidR="00642A4A" w:rsidRPr="00642A4A">
              <w:rPr>
                <w:rFonts w:hint="eastAsia"/>
              </w:rPr>
              <w:t>C#</w:t>
            </w:r>
            <w:r w:rsidR="00642A4A" w:rsidRPr="00642A4A">
              <w:rPr>
                <w:rFonts w:hint="eastAsia"/>
              </w:rPr>
              <w:t>的数据类型和控制结构</w:t>
            </w:r>
          </w:p>
        </w:tc>
      </w:tr>
      <w:tr w:rsidR="000252CB" w:rsidTr="00642A4A">
        <w:trPr>
          <w:trHeight w:val="277"/>
          <w:jc w:val="center"/>
        </w:trPr>
        <w:tc>
          <w:tcPr>
            <w:tcW w:w="2450" w:type="dxa"/>
            <w:gridSpan w:val="2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2"/>
          </w:tcPr>
          <w:p w:rsidR="000252CB" w:rsidRDefault="00642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. </w:t>
            </w:r>
            <w:r w:rsidRPr="00642A4A">
              <w:rPr>
                <w:rFonts w:hint="eastAsia"/>
              </w:rPr>
              <w:t>NET</w:t>
            </w:r>
            <w:r w:rsidRPr="00642A4A">
              <w:rPr>
                <w:rFonts w:hint="eastAsia"/>
              </w:rPr>
              <w:t>程序设计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</w:tcPr>
          <w:p w:rsidR="000252CB" w:rsidRDefault="00642A4A">
            <w:pPr>
              <w:jc w:val="center"/>
              <w:rPr>
                <w:rFonts w:hint="eastAsia"/>
              </w:rPr>
            </w:pPr>
            <w:r w:rsidRPr="00642A4A">
              <w:t>0667066</w:t>
            </w:r>
          </w:p>
        </w:tc>
      </w:tr>
      <w:tr w:rsidR="000252CB" w:rsidTr="00642A4A">
        <w:trPr>
          <w:trHeight w:val="285"/>
          <w:jc w:val="center"/>
        </w:trPr>
        <w:tc>
          <w:tcPr>
            <w:tcW w:w="2450" w:type="dxa"/>
            <w:gridSpan w:val="2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2"/>
          </w:tcPr>
          <w:p w:rsidR="000252CB" w:rsidRDefault="00CF2C02" w:rsidP="00642A4A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2017</w:t>
            </w:r>
            <w:r w:rsidR="000252CB">
              <w:rPr>
                <w:rFonts w:hint="eastAsia"/>
              </w:rPr>
              <w:t>年</w:t>
            </w:r>
            <w:r>
              <w:rPr>
                <w:rFonts w:hint="eastAsia"/>
                <w:color w:val="FF0000"/>
              </w:rPr>
              <w:t>3</w:t>
            </w:r>
            <w:r w:rsidR="000252CB">
              <w:rPr>
                <w:rFonts w:hint="eastAsia"/>
              </w:rPr>
              <w:t>月</w:t>
            </w:r>
            <w:r w:rsidR="00642A4A">
              <w:rPr>
                <w:rFonts w:hint="eastAsia"/>
                <w:color w:val="FF0000"/>
              </w:rPr>
              <w:t>30</w:t>
            </w:r>
            <w:r w:rsidR="000252CB">
              <w:rPr>
                <w:rFonts w:hint="eastAsia"/>
              </w:rPr>
              <w:t>日</w:t>
            </w:r>
            <w:r w:rsidR="000252CB">
              <w:rPr>
                <w:rFonts w:hint="eastAsia"/>
              </w:rPr>
              <w:t xml:space="preserve"> </w:t>
            </w:r>
            <w:r w:rsidR="00642A4A">
              <w:rPr>
                <w:rFonts w:hint="eastAsia"/>
                <w:color w:val="FF0000"/>
              </w:rPr>
              <w:t>12</w:t>
            </w:r>
            <w:r w:rsidR="000252CB">
              <w:rPr>
                <w:rFonts w:hint="eastAsia"/>
                <w:color w:val="FF0000"/>
              </w:rPr>
              <w:t>：</w:t>
            </w:r>
            <w:r w:rsidR="00642A4A">
              <w:rPr>
                <w:rFonts w:hint="eastAsia"/>
                <w:color w:val="FF0000"/>
              </w:rPr>
              <w:t>45-15</w:t>
            </w:r>
            <w:r w:rsidR="000252CB">
              <w:rPr>
                <w:rFonts w:hint="eastAsia"/>
                <w:color w:val="FF0000"/>
              </w:rPr>
              <w:t>：</w:t>
            </w:r>
            <w:r w:rsidR="00642A4A">
              <w:rPr>
                <w:rFonts w:hint="eastAsia"/>
                <w:color w:val="FF0000"/>
              </w:rPr>
              <w:t>45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</w:tcPr>
          <w:p w:rsidR="000252CB" w:rsidRDefault="000252CB" w:rsidP="00642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642A4A">
              <w:rPr>
                <w:rFonts w:hint="eastAsia"/>
              </w:rPr>
              <w:t>215</w:t>
            </w:r>
          </w:p>
        </w:tc>
      </w:tr>
      <w:tr w:rsidR="000252CB" w:rsidTr="00642A4A">
        <w:trPr>
          <w:trHeight w:val="750"/>
          <w:jc w:val="center"/>
        </w:trPr>
        <w:tc>
          <w:tcPr>
            <w:tcW w:w="5690" w:type="dxa"/>
            <w:gridSpan w:val="4"/>
          </w:tcPr>
          <w:p w:rsidR="000252CB" w:rsidRDefault="000252C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批改意见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700" w:type="dxa"/>
          </w:tcPr>
          <w:p w:rsidR="000252CB" w:rsidRDefault="000252CB">
            <w:pPr>
              <w:jc w:val="center"/>
              <w:rPr>
                <w:rFonts w:hint="eastAsia"/>
              </w:rPr>
            </w:pPr>
          </w:p>
        </w:tc>
      </w:tr>
      <w:tr w:rsidR="000252CB" w:rsidTr="00642A4A">
        <w:trPr>
          <w:trHeight w:val="1709"/>
          <w:jc w:val="center"/>
        </w:trPr>
        <w:tc>
          <w:tcPr>
            <w:tcW w:w="9650" w:type="dxa"/>
            <w:gridSpan w:val="6"/>
          </w:tcPr>
          <w:p w:rsidR="000252CB" w:rsidRDefault="000252CB">
            <w:pPr>
              <w:rPr>
                <w:rFonts w:hint="eastAsia"/>
              </w:rPr>
            </w:pPr>
          </w:p>
          <w:p w:rsidR="000252CB" w:rsidRDefault="000252CB">
            <w:pPr>
              <w:jc w:val="left"/>
              <w:rPr>
                <w:rFonts w:hint="eastAsia"/>
              </w:rPr>
            </w:pPr>
          </w:p>
          <w:p w:rsidR="000252CB" w:rsidRDefault="000252CB">
            <w:pPr>
              <w:jc w:val="left"/>
              <w:rPr>
                <w:rFonts w:hint="eastAsia"/>
              </w:rPr>
            </w:pPr>
          </w:p>
          <w:p w:rsidR="000252CB" w:rsidRDefault="000252CB">
            <w:pPr>
              <w:ind w:right="844"/>
              <w:rPr>
                <w:rFonts w:hint="eastAsia"/>
              </w:rPr>
            </w:pPr>
          </w:p>
          <w:p w:rsidR="000252CB" w:rsidRDefault="000252CB">
            <w:pPr>
              <w:wordWrap w:val="0"/>
              <w:ind w:right="844"/>
              <w:jc w:val="right"/>
              <w:rPr>
                <w:rFonts w:hint="eastAsia"/>
              </w:rPr>
            </w:pPr>
            <w:r>
              <w:rPr>
                <w:rFonts w:hint="eastAsia"/>
                <w:b/>
              </w:rPr>
              <w:t>教师签字：</w:t>
            </w:r>
            <w:r>
              <w:rPr>
                <w:rFonts w:hint="eastAsia"/>
              </w:rPr>
              <w:t xml:space="preserve">                 </w:t>
            </w:r>
          </w:p>
        </w:tc>
      </w:tr>
      <w:tr w:rsidR="000252CB" w:rsidTr="00642A4A">
        <w:trPr>
          <w:trHeight w:val="6483"/>
          <w:jc w:val="center"/>
        </w:trPr>
        <w:tc>
          <w:tcPr>
            <w:tcW w:w="9650" w:type="dxa"/>
            <w:gridSpan w:val="6"/>
          </w:tcPr>
          <w:p w:rsidR="005F71AF" w:rsidRPr="005F71AF" w:rsidRDefault="005F71AF" w:rsidP="005F71AF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实验目的</w:t>
            </w:r>
          </w:p>
          <w:p w:rsidR="005F71AF" w:rsidRPr="005F71AF" w:rsidRDefault="005F71AF" w:rsidP="005F71A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熟悉</w:t>
            </w:r>
            <w:r w:rsidRPr="005F71AF">
              <w:t>Visual Studio 2010</w:t>
            </w:r>
            <w:r w:rsidRPr="005F71AF">
              <w:rPr>
                <w:rFonts w:hint="eastAsia"/>
              </w:rPr>
              <w:t>开发环境，掌握</w:t>
            </w:r>
            <w:r w:rsidRPr="005F71AF">
              <w:rPr>
                <w:rFonts w:hint="eastAsia"/>
              </w:rPr>
              <w:t>C#</w:t>
            </w:r>
            <w:r w:rsidRPr="005F71AF">
              <w:rPr>
                <w:rFonts w:hint="eastAsia"/>
              </w:rPr>
              <w:t>数据类型；</w:t>
            </w:r>
          </w:p>
          <w:p w:rsidR="005F71AF" w:rsidRPr="005F71AF" w:rsidRDefault="005F71AF" w:rsidP="005F71A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掌握分支语句、循环语句、跳转语句及异常处理语句；</w:t>
            </w:r>
          </w:p>
          <w:p w:rsidR="005F71AF" w:rsidRPr="005F71AF" w:rsidRDefault="005F71AF" w:rsidP="005F71A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掌握数组的使用；</w:t>
            </w:r>
          </w:p>
          <w:p w:rsidR="005F71AF" w:rsidRPr="005F71AF" w:rsidRDefault="005F71AF" w:rsidP="005F71A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掌握面向对象的编程思想：类、接口等的使用；</w:t>
            </w:r>
          </w:p>
          <w:p w:rsidR="005F71AF" w:rsidRDefault="005F71AF" w:rsidP="005F71A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字符串的常用方法。</w:t>
            </w:r>
          </w:p>
          <w:p w:rsidR="005F71AF" w:rsidRPr="005F71AF" w:rsidRDefault="005F71AF" w:rsidP="005F71AF">
            <w:pPr>
              <w:ind w:left="480"/>
              <w:rPr>
                <w:rFonts w:hint="eastAsia"/>
              </w:rPr>
            </w:pPr>
          </w:p>
          <w:p w:rsidR="005F71AF" w:rsidRPr="005F71AF" w:rsidRDefault="005F71AF" w:rsidP="005F71AF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实验环境</w:t>
            </w:r>
          </w:p>
          <w:p w:rsidR="005F71AF" w:rsidRPr="005F71AF" w:rsidRDefault="005F71AF" w:rsidP="005F71AF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开发环境：</w:t>
            </w:r>
            <w:r w:rsidRPr="005F71AF">
              <w:t>PC</w:t>
            </w:r>
            <w:r w:rsidRPr="005F71AF">
              <w:t>机</w:t>
            </w:r>
            <w:r w:rsidRPr="005F71AF">
              <w:rPr>
                <w:rFonts w:hint="eastAsia"/>
              </w:rPr>
              <w:t>，</w:t>
            </w:r>
            <w:r w:rsidRPr="005F71AF">
              <w:rPr>
                <w:rFonts w:hint="eastAsia"/>
              </w:rPr>
              <w:t>Windows</w:t>
            </w:r>
            <w:r w:rsidRPr="005F71AF">
              <w:t xml:space="preserve"> </w:t>
            </w:r>
            <w:r w:rsidRPr="005F71AF">
              <w:rPr>
                <w:rFonts w:hint="eastAsia"/>
              </w:rPr>
              <w:t>7</w:t>
            </w:r>
            <w:r w:rsidRPr="005F71AF">
              <w:t>操作系统</w:t>
            </w:r>
            <w:r w:rsidRPr="005F71AF">
              <w:rPr>
                <w:rFonts w:hint="eastAsia"/>
              </w:rPr>
              <w:t>；</w:t>
            </w:r>
          </w:p>
          <w:p w:rsidR="005F71AF" w:rsidRDefault="005F71AF" w:rsidP="005F71AF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开发工具：</w:t>
            </w:r>
            <w:r w:rsidRPr="005F71AF">
              <w:t xml:space="preserve">Visual </w:t>
            </w:r>
            <w:r w:rsidRPr="005F71AF">
              <w:rPr>
                <w:rFonts w:hint="eastAsia"/>
              </w:rPr>
              <w:t>S</w:t>
            </w:r>
            <w:r w:rsidRPr="005F71AF">
              <w:t>tudio 20</w:t>
            </w:r>
            <w:r w:rsidRPr="005F71AF">
              <w:rPr>
                <w:rFonts w:hint="eastAsia"/>
              </w:rPr>
              <w:t>10</w:t>
            </w:r>
            <w:r w:rsidRPr="005F71AF">
              <w:rPr>
                <w:rFonts w:hint="eastAsia"/>
              </w:rPr>
              <w:t>以上。</w:t>
            </w:r>
          </w:p>
          <w:p w:rsidR="005F71AF" w:rsidRPr="005F71AF" w:rsidRDefault="005F71AF" w:rsidP="005F71AF">
            <w:pPr>
              <w:ind w:left="420"/>
              <w:rPr>
                <w:rFonts w:hint="eastAsia"/>
              </w:rPr>
            </w:pPr>
          </w:p>
          <w:p w:rsidR="005F71AF" w:rsidRPr="005F71AF" w:rsidRDefault="005F71AF" w:rsidP="005F71AF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实验要求</w:t>
            </w:r>
          </w:p>
          <w:p w:rsidR="005F71AF" w:rsidRPr="005F71AF" w:rsidRDefault="005F71AF" w:rsidP="005F71AF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认真完成实验内容，编写程序代码；</w:t>
            </w:r>
          </w:p>
          <w:p w:rsidR="005F71AF" w:rsidRPr="005F71AF" w:rsidRDefault="005F71AF" w:rsidP="005F71AF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要求所有程序有测试数据，并输出实验的正确结果；</w:t>
            </w:r>
          </w:p>
          <w:p w:rsidR="005F71AF" w:rsidRDefault="005F71AF" w:rsidP="005F71AF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书写并提交实验报告。</w:t>
            </w:r>
          </w:p>
          <w:p w:rsidR="005F71AF" w:rsidRPr="005F71AF" w:rsidRDefault="005F71AF" w:rsidP="005F71AF">
            <w:pPr>
              <w:ind w:left="480"/>
              <w:rPr>
                <w:rFonts w:hint="eastAsia"/>
              </w:rPr>
            </w:pPr>
          </w:p>
          <w:p w:rsidR="005F71AF" w:rsidRDefault="005F71AF" w:rsidP="005F71AF">
            <w:pPr>
              <w:numPr>
                <w:ilvl w:val="0"/>
                <w:numId w:val="3"/>
              </w:numPr>
            </w:pPr>
            <w:r w:rsidRPr="005F71AF">
              <w:rPr>
                <w:rFonts w:hint="eastAsia"/>
              </w:rPr>
              <w:t>实验内容</w:t>
            </w:r>
          </w:p>
          <w:p w:rsidR="003E3640" w:rsidRDefault="003E3640" w:rsidP="005F71AF">
            <w:pPr>
              <w:numPr>
                <w:ilvl w:val="0"/>
                <w:numId w:val="3"/>
              </w:numPr>
            </w:pPr>
          </w:p>
          <w:p w:rsidR="00423DAA" w:rsidRDefault="00423DAA" w:rsidP="00423DAA">
            <w:pPr>
              <w:numPr>
                <w:ilvl w:val="0"/>
                <w:numId w:val="8"/>
              </w:numPr>
              <w:rPr>
                <w:b/>
              </w:rPr>
            </w:pPr>
            <w:r w:rsidRPr="00423DAA">
              <w:rPr>
                <w:b/>
              </w:rPr>
              <w:t>理解</w:t>
            </w:r>
            <w:r w:rsidRPr="00423DAA">
              <w:rPr>
                <w:b/>
              </w:rPr>
              <w:t>C#</w:t>
            </w:r>
            <w:r w:rsidRPr="00423DAA">
              <w:rPr>
                <w:b/>
              </w:rPr>
              <w:t>程序运行机制</w:t>
            </w:r>
          </w:p>
          <w:p w:rsidR="00423DAA" w:rsidRPr="00333196" w:rsidRDefault="00423DAA" w:rsidP="00423DAA">
            <w:pPr>
              <w:ind w:left="360"/>
            </w:pPr>
            <w:r w:rsidRPr="00333196">
              <w:rPr>
                <w:rFonts w:hint="eastAsia"/>
              </w:rPr>
              <w:t>通过</w:t>
            </w:r>
            <w:r w:rsidRPr="00333196">
              <w:rPr>
                <w:rFonts w:hint="eastAsia"/>
              </w:rPr>
              <w:t>C#</w:t>
            </w:r>
            <w:r w:rsidRPr="00333196">
              <w:t xml:space="preserve"> H</w:t>
            </w:r>
            <w:r w:rsidRPr="00333196">
              <w:rPr>
                <w:rFonts w:hint="eastAsia"/>
              </w:rPr>
              <w:t>ello</w:t>
            </w:r>
            <w:r w:rsidRPr="00333196">
              <w:t xml:space="preserve"> W</w:t>
            </w:r>
            <w:r w:rsidRPr="00333196">
              <w:rPr>
                <w:rFonts w:hint="eastAsia"/>
              </w:rPr>
              <w:t>orld</w:t>
            </w:r>
            <w:r w:rsidRPr="00333196">
              <w:rPr>
                <w:rFonts w:hint="eastAsia"/>
              </w:rPr>
              <w:t>！程序了解最基本的</w:t>
            </w:r>
            <w:r w:rsidRPr="00333196">
              <w:rPr>
                <w:rFonts w:hint="eastAsia"/>
              </w:rPr>
              <w:t>C#</w:t>
            </w:r>
            <w:r w:rsidRPr="00333196">
              <w:rPr>
                <w:rFonts w:hint="eastAsia"/>
              </w:rPr>
              <w:t>编译过程以及运行机制</w:t>
            </w:r>
          </w:p>
          <w:p w:rsidR="00423DAA" w:rsidRDefault="00423DAA" w:rsidP="00423DAA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7C7B33" w:rsidRPr="00E558A1" w:rsidRDefault="00E558A1" w:rsidP="00376E9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  <w:r w:rsidR="00376E9B" w:rsidRPr="00E558A1">
              <w:rPr>
                <w:rFonts w:ascii="Consolas" w:hAnsi="Consolas"/>
              </w:rPr>
              <w:t>sing System;</w:t>
            </w:r>
          </w:p>
          <w:p w:rsidR="00376E9B" w:rsidRPr="00E558A1" w:rsidRDefault="00376E9B" w:rsidP="00376E9B">
            <w:pPr>
              <w:rPr>
                <w:rFonts w:ascii="Consolas" w:hAnsi="Consolas"/>
              </w:rPr>
            </w:pPr>
            <w:r w:rsidRPr="00E558A1">
              <w:rPr>
                <w:rFonts w:ascii="Consolas" w:hAnsi="Consolas"/>
              </w:rPr>
              <w:t>Namespace com.tjut{</w:t>
            </w:r>
          </w:p>
          <w:p w:rsidR="00376E9B" w:rsidRPr="00E558A1" w:rsidRDefault="00376E9B" w:rsidP="00376E9B">
            <w:pPr>
              <w:ind w:firstLine="384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Class HelloWorld{</w:t>
            </w:r>
          </w:p>
          <w:p w:rsidR="00376E9B" w:rsidRPr="00E558A1" w:rsidRDefault="00376E9B" w:rsidP="00E558A1">
            <w:pPr>
              <w:ind w:firstLine="384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Static void Main(){</w:t>
            </w:r>
          </w:p>
          <w:p w:rsidR="00E558A1" w:rsidRPr="00E558A1" w:rsidRDefault="00E558A1" w:rsidP="00E558A1">
            <w:pPr>
              <w:ind w:firstLine="384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Console.WriteLine(“</w:t>
            </w: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第一个</w:t>
            </w: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C#</w:t>
            </w: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程序</w:t>
            </w: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!!”);</w:t>
            </w:r>
          </w:p>
          <w:p w:rsidR="00E558A1" w:rsidRPr="00E558A1" w:rsidRDefault="00E558A1" w:rsidP="00E558A1">
            <w:pPr>
              <w:ind w:firstLine="384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Console.Read();</w:t>
            </w:r>
          </w:p>
          <w:p w:rsidR="00376E9B" w:rsidRPr="00E558A1" w:rsidRDefault="00376E9B" w:rsidP="00376E9B">
            <w:pPr>
              <w:ind w:firstLine="384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376E9B" w:rsidRPr="00E558A1" w:rsidRDefault="00376E9B" w:rsidP="00376E9B">
            <w:pPr>
              <w:ind w:firstLine="384"/>
              <w:rPr>
                <w:rFonts w:ascii="Consolas" w:hAnsi="Consolas"/>
                <w:b/>
              </w:rPr>
            </w:pPr>
            <w:r w:rsidRPr="00E558A1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76E9B" w:rsidRPr="00E558A1" w:rsidRDefault="00376E9B" w:rsidP="00376E9B">
            <w:pPr>
              <w:rPr>
                <w:rFonts w:ascii="Consolas" w:hAnsi="Consolas"/>
              </w:rPr>
            </w:pPr>
            <w:r w:rsidRPr="00E558A1">
              <w:rPr>
                <w:rFonts w:ascii="Consolas" w:hAnsi="Consolas"/>
              </w:rPr>
              <w:t>}</w:t>
            </w:r>
          </w:p>
          <w:p w:rsidR="003E3640" w:rsidRDefault="00423DAA" w:rsidP="003E3640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7C7B33" w:rsidRDefault="005022A6" w:rsidP="00423DAA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drawing>
                <wp:inline distT="0" distB="0" distL="0" distR="0">
                  <wp:extent cx="1173480" cy="228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Default="003E3640" w:rsidP="00423DAA">
            <w:pPr>
              <w:ind w:left="360"/>
              <w:rPr>
                <w:rFonts w:hint="eastAsia"/>
                <w:b/>
              </w:rPr>
            </w:pPr>
          </w:p>
          <w:p w:rsidR="00423DAA" w:rsidRDefault="00423DAA" w:rsidP="00423DAA">
            <w:pPr>
              <w:numPr>
                <w:ilvl w:val="0"/>
                <w:numId w:val="8"/>
              </w:numPr>
              <w:rPr>
                <w:b/>
              </w:rPr>
            </w:pPr>
            <w:r w:rsidRPr="00423DAA">
              <w:rPr>
                <w:rFonts w:hint="eastAsia"/>
                <w:b/>
              </w:rPr>
              <w:t>创建控制台应用程序，完成下列功能</w:t>
            </w:r>
            <w:r>
              <w:rPr>
                <w:rFonts w:hint="eastAsia"/>
                <w:b/>
              </w:rPr>
              <w:t>：</w:t>
            </w:r>
          </w:p>
          <w:p w:rsidR="00423DAA" w:rsidRPr="00333196" w:rsidRDefault="00423DAA" w:rsidP="00423DAA">
            <w:pPr>
              <w:ind w:left="360"/>
            </w:pPr>
            <w:r w:rsidRPr="00333196">
              <w:rPr>
                <w:rFonts w:hint="eastAsia"/>
              </w:rPr>
              <w:t>要求定义不同类型的变量：整型、浮点类型、布尔类型、字符和字符串类型等，并进行赋值。</w:t>
            </w:r>
          </w:p>
          <w:p w:rsidR="00423DAA" w:rsidRPr="00333196" w:rsidRDefault="00423DAA" w:rsidP="00423DAA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333196">
              <w:rPr>
                <w:rFonts w:hint="eastAsia"/>
              </w:rPr>
              <w:t>输出各变量的值；</w:t>
            </w:r>
          </w:p>
          <w:p w:rsidR="00423DAA" w:rsidRPr="00333196" w:rsidRDefault="00423DAA" w:rsidP="00423DAA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333196">
              <w:rPr>
                <w:rFonts w:hint="eastAsia"/>
              </w:rPr>
              <w:t>实现不同数据类型的转换；</w:t>
            </w:r>
          </w:p>
          <w:p w:rsidR="00423DAA" w:rsidRDefault="00423DAA" w:rsidP="00423DAA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EXP1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i=1;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d=3.1415926;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bool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b=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c=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'c'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str=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"string"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下面执行输出变量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"int:"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i + 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"\ndouble:"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d + 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"\nbool:"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b + 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"\nchar:"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c + 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"\nstring:"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str+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请输入一串数字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s=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Int64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s_i=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Int64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.Parse(s);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"\n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下面执行数据类型转换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"double-&gt;int:"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Int32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)d);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"string-&gt;int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（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Type.Parse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方法）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+s_i);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"string-&gt;int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（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Convert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方法）</w:t>
            </w:r>
            <w:r w:rsidRPr="001E0AE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</w:t>
            </w:r>
            <w:r w:rsidRPr="001E0AE4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Convert</w:t>
            </w: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.ToInt32(s));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E0AE4" w:rsidRPr="001E0AE4" w:rsidRDefault="001E0AE4" w:rsidP="001E0AE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0AE4" w:rsidRPr="003E3640" w:rsidRDefault="001E0AE4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1E0AE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23DAA" w:rsidRDefault="00423DAA" w:rsidP="00423DAA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1E0AE4" w:rsidRDefault="005022A6" w:rsidP="00423DAA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lastRenderedPageBreak/>
              <w:drawing>
                <wp:inline distT="0" distB="0" distL="0" distR="0">
                  <wp:extent cx="2880360" cy="245364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Pr="00423DAA" w:rsidRDefault="003E3640" w:rsidP="00423DAA">
            <w:pPr>
              <w:ind w:left="360"/>
              <w:rPr>
                <w:rFonts w:hint="eastAsia"/>
                <w:b/>
              </w:rPr>
            </w:pPr>
          </w:p>
          <w:p w:rsidR="00423DAA" w:rsidRDefault="00423DAA" w:rsidP="00423DAA">
            <w:pPr>
              <w:numPr>
                <w:ilvl w:val="0"/>
                <w:numId w:val="8"/>
              </w:numPr>
              <w:rPr>
                <w:b/>
              </w:rPr>
            </w:pPr>
            <w:r w:rsidRPr="00423DAA">
              <w:rPr>
                <w:rFonts w:hint="eastAsia"/>
                <w:b/>
              </w:rPr>
              <w:t>分支和循环语句</w:t>
            </w:r>
          </w:p>
          <w:p w:rsidR="00423DAA" w:rsidRPr="00333196" w:rsidRDefault="00423DAA" w:rsidP="00333196">
            <w:pPr>
              <w:numPr>
                <w:ilvl w:val="0"/>
                <w:numId w:val="10"/>
              </w:numPr>
            </w:pPr>
            <w:r w:rsidRPr="00333196">
              <w:rPr>
                <w:rFonts w:hint="eastAsia"/>
              </w:rPr>
              <w:t>利用分支、循环语句及</w:t>
            </w:r>
            <w:r w:rsidRPr="00333196">
              <w:rPr>
                <w:rFonts w:hint="eastAsia"/>
              </w:rPr>
              <w:t>break</w:t>
            </w:r>
            <w:r w:rsidRPr="00333196">
              <w:rPr>
                <w:rFonts w:hint="eastAsia"/>
              </w:rPr>
              <w:t>或</w:t>
            </w:r>
            <w:r w:rsidRPr="00333196">
              <w:rPr>
                <w:rFonts w:hint="eastAsia"/>
              </w:rPr>
              <w:t>continue</w:t>
            </w:r>
            <w:r w:rsidRPr="00333196">
              <w:rPr>
                <w:rFonts w:hint="eastAsia"/>
              </w:rPr>
              <w:t>等实现</w:t>
            </w:r>
            <w:r w:rsidRPr="00333196">
              <w:rPr>
                <w:rFonts w:hint="eastAsia"/>
              </w:rPr>
              <w:t>1-100</w:t>
            </w:r>
            <w:r w:rsidRPr="00333196">
              <w:rPr>
                <w:rFonts w:hint="eastAsia"/>
              </w:rPr>
              <w:t>所有整数或奇数的和；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EXP2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利用分支循环实现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1-100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内整数和与奇数和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while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(i &lt; 100)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sum += ++i 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"1+2+...+100="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+sum);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for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(i=1,sum=0;i&lt;=100;i+=2)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sum+=i;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"1+3+...+99="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+sum);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82F30" w:rsidRDefault="00E82F30" w:rsidP="00333196">
            <w:pPr>
              <w:ind w:left="360"/>
              <w:rPr>
                <w:rFonts w:hint="eastAsia"/>
                <w:b/>
              </w:rPr>
            </w:pP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E82F30" w:rsidRDefault="005022A6" w:rsidP="00333196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drawing>
                <wp:inline distT="0" distB="0" distL="0" distR="0">
                  <wp:extent cx="2964180" cy="101346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Default="003E3640" w:rsidP="00333196">
            <w:pPr>
              <w:ind w:left="360"/>
              <w:rPr>
                <w:rFonts w:hint="eastAsia"/>
                <w:b/>
              </w:rPr>
            </w:pPr>
          </w:p>
          <w:p w:rsidR="00423DAA" w:rsidRPr="00333196" w:rsidRDefault="00423DAA" w:rsidP="00333196">
            <w:pPr>
              <w:numPr>
                <w:ilvl w:val="0"/>
                <w:numId w:val="10"/>
              </w:numPr>
            </w:pPr>
            <w:r w:rsidRPr="00333196">
              <w:rPr>
                <w:rFonts w:hint="eastAsia"/>
              </w:rPr>
              <w:t>利用</w:t>
            </w:r>
            <w:r w:rsidRPr="00333196">
              <w:rPr>
                <w:rFonts w:hint="eastAsia"/>
              </w:rPr>
              <w:t>switch</w:t>
            </w:r>
            <w:r w:rsidRPr="00333196">
              <w:rPr>
                <w:rFonts w:hint="eastAsia"/>
              </w:rPr>
              <w:t>—</w:t>
            </w:r>
            <w:r w:rsidRPr="00333196">
              <w:rPr>
                <w:rFonts w:hint="eastAsia"/>
              </w:rPr>
              <w:t>case</w:t>
            </w:r>
            <w:r w:rsidRPr="00333196">
              <w:rPr>
                <w:rFonts w:hint="eastAsia"/>
              </w:rPr>
              <w:t>实现成绩的判定</w:t>
            </w:r>
            <w:r w:rsidRPr="00333196">
              <w:rPr>
                <w:rFonts w:hint="eastAsia"/>
              </w:rPr>
              <w:t xml:space="preserve"> 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成绩判定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score =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switch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Convert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.ToInt32(score)/10)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10: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9: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优秀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8: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良好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7: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中等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6: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及格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case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5: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不及格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default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输入信息超过正常范围，退出</w:t>
            </w:r>
            <w:r w:rsidRPr="00E82F3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E82F3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82F30" w:rsidRPr="00E82F30" w:rsidRDefault="00E82F30" w:rsidP="00E82F3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E82F3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82F30" w:rsidRDefault="00333196" w:rsidP="003E3640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3E3640" w:rsidRPr="00423DAA" w:rsidRDefault="003E3640" w:rsidP="003E3640">
            <w:pPr>
              <w:ind w:left="360"/>
              <w:rPr>
                <w:rFonts w:hint="eastAsia"/>
                <w:b/>
              </w:rPr>
            </w:pPr>
          </w:p>
          <w:p w:rsidR="00333196" w:rsidRPr="00333196" w:rsidRDefault="005022A6" w:rsidP="00333196">
            <w:pPr>
              <w:numPr>
                <w:ilvl w:val="0"/>
                <w:numId w:val="1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15875</wp:posOffset>
                  </wp:positionV>
                  <wp:extent cx="2186940" cy="480822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480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3DAA" w:rsidRPr="00333196">
              <w:rPr>
                <w:rFonts w:hint="eastAsia"/>
              </w:rPr>
              <w:t>异常处理程序：利用</w:t>
            </w:r>
            <w:r w:rsidR="00423DAA" w:rsidRPr="00333196">
              <w:rPr>
                <w:rFonts w:hint="eastAsia"/>
              </w:rPr>
              <w:t>try-catch-finally</w:t>
            </w:r>
            <w:r w:rsidR="00423DAA" w:rsidRPr="00333196">
              <w:rPr>
                <w:rFonts w:hint="eastAsia"/>
              </w:rPr>
              <w:t>语句实现异常程序的处理。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代码实现：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try_catch_finally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请输入被除数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a =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.Parse(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请输入除数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:"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b =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.Parse(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 = a /b;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将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显式转换成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类型时，显示正无穷大？？？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.WriteLine(sum);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catch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除数为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0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！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finally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"Finally!"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7C7B33" w:rsidRDefault="005022A6" w:rsidP="00333196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lastRenderedPageBreak/>
              <w:drawing>
                <wp:inline distT="0" distB="0" distL="0" distR="0">
                  <wp:extent cx="2156460" cy="319278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Default="003E3640" w:rsidP="00333196">
            <w:pPr>
              <w:ind w:left="360"/>
              <w:rPr>
                <w:rFonts w:hint="eastAsia"/>
                <w:b/>
              </w:rPr>
            </w:pPr>
          </w:p>
          <w:p w:rsidR="00333196" w:rsidRPr="00333196" w:rsidRDefault="00423DAA" w:rsidP="00333196">
            <w:pPr>
              <w:numPr>
                <w:ilvl w:val="0"/>
                <w:numId w:val="10"/>
              </w:numPr>
            </w:pPr>
            <w:r w:rsidRPr="00333196">
              <w:rPr>
                <w:rFonts w:hint="eastAsia"/>
              </w:rPr>
              <w:t>引用类型使用：如数组，体会引用类型的参数传递。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引用实现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input = {1,2,3,4,5,6,7,8,9,10};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for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 = 0; i&lt;input.Length;i++ 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 input[i] % 7 == 0)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input[i] = 0;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.Write(input[i]+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 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7C7B33" w:rsidRDefault="005022A6" w:rsidP="00333196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lastRenderedPageBreak/>
              <w:drawing>
                <wp:inline distT="0" distB="0" distL="0" distR="0">
                  <wp:extent cx="2225040" cy="66294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Pr="00423DAA" w:rsidRDefault="003E3640" w:rsidP="00333196">
            <w:pPr>
              <w:ind w:left="360"/>
              <w:rPr>
                <w:rFonts w:hint="eastAsia"/>
                <w:b/>
              </w:rPr>
            </w:pPr>
          </w:p>
          <w:p w:rsidR="00333196" w:rsidRPr="00333196" w:rsidRDefault="00333196" w:rsidP="00333196">
            <w:pPr>
              <w:numPr>
                <w:ilvl w:val="0"/>
                <w:numId w:val="8"/>
              </w:numPr>
            </w:pPr>
            <w:r w:rsidRPr="00333196">
              <w:rPr>
                <w:rFonts w:hint="eastAsia"/>
              </w:rPr>
              <w:t>类、接口及多态：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类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_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接口及多态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定义接口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Body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interface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Body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area();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创建类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Cube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，实现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Body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接口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Cube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: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Body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Cube(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this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.a = a;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area() 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6 * a * a;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创建类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Ball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，实现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Body</w:t>
            </w:r>
            <w:r w:rsidRPr="007C7B33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接口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Ball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: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Body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Ball(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r)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this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 = r;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)(4 * 3.14 * r * r);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MainClass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float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getArea(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Body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b) 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b.area();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Cube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cube =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Cube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(10);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Ball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ball =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Ball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(5);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"Cube`s Area="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getArea(cube));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"Ball`s Area="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getArea(ball));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.ReadLine();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7C7B33" w:rsidRDefault="005022A6" w:rsidP="00333196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drawing>
                <wp:inline distT="0" distB="0" distL="0" distR="0">
                  <wp:extent cx="2202180" cy="96774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Pr="00333196" w:rsidRDefault="003E3640" w:rsidP="00333196">
            <w:pPr>
              <w:ind w:left="360"/>
              <w:rPr>
                <w:rFonts w:hint="eastAsia"/>
                <w:b/>
              </w:rPr>
            </w:pPr>
          </w:p>
          <w:p w:rsidR="00333196" w:rsidRDefault="00333196" w:rsidP="00333196">
            <w:pPr>
              <w:numPr>
                <w:ilvl w:val="0"/>
                <w:numId w:val="8"/>
              </w:numPr>
              <w:rPr>
                <w:b/>
              </w:rPr>
            </w:pPr>
            <w:r w:rsidRPr="00333196">
              <w:rPr>
                <w:rFonts w:hint="eastAsia"/>
                <w:b/>
              </w:rPr>
              <w:t>重载：</w:t>
            </w:r>
          </w:p>
          <w:p w:rsidR="00333196" w:rsidRPr="00333196" w:rsidRDefault="00333196" w:rsidP="00333196">
            <w:pPr>
              <w:ind w:left="360"/>
            </w:pPr>
            <w:r w:rsidRPr="00333196">
              <w:rPr>
                <w:rFonts w:hint="eastAsia"/>
              </w:rPr>
              <w:t>编写程序实现多个同名方法，方法功能实现：获得多个数据的和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重载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a,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[]a,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sum=0;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while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(i &lt; a.Length)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sum += a[i];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i++;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a,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[] a,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while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(i &lt; a.Length)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sum += a[i];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break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i++;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i_a=1,i_b=2;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i_arr = { 1, 2, 3, 4, 5, 6, 7 };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d_a = 1.5, d_b = 2.7;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d_arr = { 1.5, 2.5, 3.5, 4.5, 5.5, 6.5, 7.5 };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重载开始：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"(int)a+b="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+sum(i_a, i_b));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"(double)a+b="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+sum(d_a, d_b));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"(int)sum_arr="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+sum(i_arr, 0));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C7B33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7C7B33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"(double)sum_arr="</w:t>
            </w: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sum(d_arr, 0));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C7B33" w:rsidRPr="007C7B33" w:rsidRDefault="007C7B33" w:rsidP="007C7B33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7C7B33" w:rsidRDefault="005022A6" w:rsidP="00333196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drawing>
                <wp:inline distT="0" distB="0" distL="0" distR="0">
                  <wp:extent cx="2301240" cy="12192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Pr="00333196" w:rsidRDefault="003E3640" w:rsidP="00333196">
            <w:pPr>
              <w:ind w:left="360"/>
              <w:rPr>
                <w:rFonts w:hint="eastAsia"/>
                <w:b/>
              </w:rPr>
            </w:pPr>
          </w:p>
          <w:p w:rsidR="00423DAA" w:rsidRPr="00333196" w:rsidRDefault="00333196" w:rsidP="00333196">
            <w:pPr>
              <w:numPr>
                <w:ilvl w:val="0"/>
                <w:numId w:val="8"/>
              </w:numPr>
            </w:pPr>
            <w:r w:rsidRPr="00333196">
              <w:rPr>
                <w:rFonts w:hint="eastAsia"/>
              </w:rPr>
              <w:lastRenderedPageBreak/>
              <w:t>字符串：使用字符串的常用方法：</w:t>
            </w:r>
            <w:r w:rsidRPr="00333196">
              <w:rPr>
                <w:rFonts w:hint="eastAsia"/>
              </w:rPr>
              <w:t>Contains()</w:t>
            </w:r>
            <w:r w:rsidRPr="00333196">
              <w:rPr>
                <w:rFonts w:hint="eastAsia"/>
              </w:rPr>
              <w:t>、</w:t>
            </w:r>
            <w:r w:rsidRPr="00333196">
              <w:rPr>
                <w:rFonts w:hint="eastAsia"/>
              </w:rPr>
              <w:t>Split()</w:t>
            </w:r>
            <w:r w:rsidRPr="00333196">
              <w:rPr>
                <w:rFonts w:hint="eastAsia"/>
              </w:rPr>
              <w:t>及</w:t>
            </w:r>
            <w:r w:rsidRPr="00333196">
              <w:rPr>
                <w:rFonts w:hint="eastAsia"/>
              </w:rPr>
              <w:t>Join()</w:t>
            </w:r>
            <w:r w:rsidRPr="00333196">
              <w:rPr>
                <w:rFonts w:hint="eastAsia"/>
              </w:rPr>
              <w:t>等</w:t>
            </w:r>
          </w:p>
          <w:p w:rsidR="00333196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字符串实现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static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字符串实现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.WriteLine(str);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"1.Contains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方法：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str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中有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“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测试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”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二字吗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 xml:space="preserve"> 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str.Contains(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测试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"I,am,a,student,from,China"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temp = s.Split(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[] {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','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.WriteLine(s);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"2.Split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方法：将单词换行分别输出：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 xml:space="preserve"> 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foreach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temp)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.WriteLine(i);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3E364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string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.Join(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"/"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, temp);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3E364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Console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.WriteLine(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"3.Join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方法：将单词加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“/”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输出：</w:t>
            </w:r>
            <w:r w:rsidRPr="003E364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 xml:space="preserve"> "</w:t>
            </w: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E3640" w:rsidRPr="003E3640" w:rsidRDefault="003E3640" w:rsidP="003E3640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3E364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E3640" w:rsidRDefault="003E3640" w:rsidP="003E3640">
            <w:pPr>
              <w:rPr>
                <w:rFonts w:hint="eastAsia"/>
                <w:b/>
              </w:rPr>
            </w:pPr>
          </w:p>
          <w:p w:rsidR="005F71AF" w:rsidRDefault="00333196" w:rsidP="00333196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3E3640" w:rsidRDefault="005022A6" w:rsidP="003E3640">
            <w:pPr>
              <w:ind w:left="360"/>
              <w:rPr>
                <w:noProof/>
              </w:rPr>
            </w:pPr>
            <w:r w:rsidRPr="00C904B5">
              <w:rPr>
                <w:noProof/>
              </w:rPr>
              <w:drawing>
                <wp:inline distT="0" distB="0" distL="0" distR="0">
                  <wp:extent cx="4564380" cy="215646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38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640" w:rsidRDefault="003E3640" w:rsidP="003E3640">
            <w:pPr>
              <w:ind w:left="360"/>
              <w:rPr>
                <w:noProof/>
              </w:rPr>
            </w:pPr>
          </w:p>
          <w:p w:rsidR="003E3640" w:rsidRPr="00333196" w:rsidRDefault="003E3640" w:rsidP="003E3640">
            <w:pPr>
              <w:ind w:left="360"/>
              <w:rPr>
                <w:rFonts w:hint="eastAsia"/>
                <w:b/>
              </w:rPr>
            </w:pPr>
          </w:p>
          <w:p w:rsidR="00B67669" w:rsidRDefault="005F71AF" w:rsidP="000202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心得体会</w:t>
            </w:r>
          </w:p>
          <w:p w:rsidR="00333196" w:rsidRPr="00333196" w:rsidRDefault="00E558A1" w:rsidP="00E558A1">
            <w:pPr>
              <w:rPr>
                <w:rFonts w:hint="eastAsia"/>
              </w:rPr>
            </w:pPr>
            <w:r w:rsidRPr="007C7B33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333196">
              <w:rPr>
                <w:rFonts w:hint="eastAsia"/>
              </w:rPr>
              <w:t>通过本次实验，我加深了对</w:t>
            </w:r>
            <w:r w:rsidR="00333196">
              <w:rPr>
                <w:rFonts w:hint="eastAsia"/>
              </w:rPr>
              <w:t>C#</w:t>
            </w:r>
            <w:r w:rsidR="00333196">
              <w:rPr>
                <w:rFonts w:hint="eastAsia"/>
              </w:rPr>
              <w:t>语言的理解，主要是对于</w:t>
            </w:r>
            <w:r w:rsidR="00333196">
              <w:rPr>
                <w:rFonts w:hint="eastAsia"/>
              </w:rPr>
              <w:t>C#</w:t>
            </w:r>
            <w:r w:rsidR="00333196">
              <w:rPr>
                <w:rFonts w:hint="eastAsia"/>
              </w:rPr>
              <w:t>基本方法的实现与特殊特性的运用。本次实验中，最需要关注的问题是对于引用类型的使用，如数组的参数传递，它不同于</w:t>
            </w:r>
            <w:r w:rsidR="00333196">
              <w:rPr>
                <w:rFonts w:hint="eastAsia"/>
              </w:rPr>
              <w:t>C/C++</w:t>
            </w:r>
            <w:r w:rsidR="00333196">
              <w:rPr>
                <w:rFonts w:hint="eastAsia"/>
              </w:rPr>
              <w:t>中使用的指针类型，具有安全性能强，</w:t>
            </w:r>
            <w:r w:rsidR="001E0AE4">
              <w:rPr>
                <w:rFonts w:hint="eastAsia"/>
              </w:rPr>
              <w:t>符合面向对象程序设计思想，以及便于使用等方面的优点。此外，本次实验是</w:t>
            </w:r>
            <w:r w:rsidR="001E0AE4">
              <w:rPr>
                <w:rFonts w:hint="eastAsia"/>
              </w:rPr>
              <w:t>C#</w:t>
            </w:r>
            <w:r w:rsidR="001E0AE4">
              <w:rPr>
                <w:rFonts w:hint="eastAsia"/>
              </w:rPr>
              <w:t>语言的基础实验，这有助于我们对于基本语句的巩固练习以及基本方法的掌握。本次实验的过程中出现了几个问题，首先是</w:t>
            </w:r>
            <w:r>
              <w:rPr>
                <w:rFonts w:hint="eastAsia"/>
              </w:rPr>
              <w:t>异常处理部分，由于对异常处理方法不够了解，导致我花费了较多的时间进行资料获取以及学习的过程，最后实现了对于除数为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情况下的异常处理。我认为程序语言的学习是一种触类旁通的过程，实际上异常处理也就是一些边界条件的处理，之前在其他课程中也涉及到很多，只是在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中有了新的使用方法，因此理解的过程就并不复杂了，重要的是学会使用，并养成做异常处理的习惯。</w:t>
            </w:r>
          </w:p>
        </w:tc>
      </w:tr>
    </w:tbl>
    <w:p w:rsidR="00B67669" w:rsidRPr="00A30132" w:rsidRDefault="00B67669" w:rsidP="00A30132">
      <w:pPr>
        <w:jc w:val="left"/>
        <w:rPr>
          <w:rFonts w:hint="eastAsia"/>
        </w:rPr>
      </w:pPr>
    </w:p>
    <w:sectPr w:rsidR="00B67669" w:rsidRPr="00A30132" w:rsidSect="00642A4A">
      <w:headerReference w:type="even" r:id="rId18"/>
      <w:headerReference w:type="default" r:id="rId19"/>
      <w:footerReference w:type="default" r:id="rId20"/>
      <w:pgSz w:w="11907" w:h="16839" w:code="9"/>
      <w:pgMar w:top="1440" w:right="1558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79F" w:rsidRDefault="005F179F">
      <w:r>
        <w:separator/>
      </w:r>
    </w:p>
  </w:endnote>
  <w:endnote w:type="continuationSeparator" w:id="0">
    <w:p w:rsidR="005F179F" w:rsidRDefault="005F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2CB" w:rsidRDefault="000252CB">
    <w:pPr>
      <w:pStyle w:val="a5"/>
      <w:jc w:val="center"/>
      <w:rPr>
        <w:rFonts w:hint="eastAsia"/>
      </w:rPr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5022A6"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5022A6">
      <w:rPr>
        <w:rStyle w:val="a3"/>
        <w:noProof/>
      </w:rPr>
      <w:t>12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79F" w:rsidRDefault="005F179F">
      <w:r>
        <w:separator/>
      </w:r>
    </w:p>
  </w:footnote>
  <w:footnote w:type="continuationSeparator" w:id="0">
    <w:p w:rsidR="005F179F" w:rsidRDefault="005F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A4A" w:rsidRDefault="00642A4A" w:rsidP="00642A4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A4A" w:rsidRDefault="00642A4A" w:rsidP="00642A4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9C1"/>
    <w:multiLevelType w:val="hybridMultilevel"/>
    <w:tmpl w:val="4E68767A"/>
    <w:lvl w:ilvl="0" w:tplc="585ACE7A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CB728F"/>
    <w:multiLevelType w:val="hybridMultilevel"/>
    <w:tmpl w:val="775A475A"/>
    <w:lvl w:ilvl="0" w:tplc="8BB0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6572E"/>
    <w:multiLevelType w:val="hybridMultilevel"/>
    <w:tmpl w:val="FDD8CAAA"/>
    <w:lvl w:ilvl="0" w:tplc="50C4F2D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5445EF"/>
    <w:multiLevelType w:val="hybridMultilevel"/>
    <w:tmpl w:val="398AC248"/>
    <w:lvl w:ilvl="0" w:tplc="51164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77676"/>
    <w:multiLevelType w:val="hybridMultilevel"/>
    <w:tmpl w:val="AA96EE4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B9160C9"/>
    <w:multiLevelType w:val="hybridMultilevel"/>
    <w:tmpl w:val="BA5E22D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5436FF"/>
    <w:multiLevelType w:val="hybridMultilevel"/>
    <w:tmpl w:val="090C8A34"/>
    <w:lvl w:ilvl="0" w:tplc="585ACE7A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FF62F1"/>
    <w:multiLevelType w:val="hybridMultilevel"/>
    <w:tmpl w:val="190650E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8753DCE"/>
    <w:multiLevelType w:val="hybridMultilevel"/>
    <w:tmpl w:val="C750D5A6"/>
    <w:lvl w:ilvl="0" w:tplc="BEA67B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2E3B04"/>
    <w:multiLevelType w:val="hybridMultilevel"/>
    <w:tmpl w:val="CB82B170"/>
    <w:lvl w:ilvl="0" w:tplc="B636AE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2F5"/>
    <w:rsid w:val="000252CB"/>
    <w:rsid w:val="000A5B49"/>
    <w:rsid w:val="000F4D23"/>
    <w:rsid w:val="00162BC4"/>
    <w:rsid w:val="001A3C77"/>
    <w:rsid w:val="001E0AE4"/>
    <w:rsid w:val="001E2589"/>
    <w:rsid w:val="001F4806"/>
    <w:rsid w:val="001F4ADE"/>
    <w:rsid w:val="00295D11"/>
    <w:rsid w:val="00300836"/>
    <w:rsid w:val="00333196"/>
    <w:rsid w:val="00354335"/>
    <w:rsid w:val="00376E9B"/>
    <w:rsid w:val="003E3640"/>
    <w:rsid w:val="00407C8D"/>
    <w:rsid w:val="00423DAA"/>
    <w:rsid w:val="00445890"/>
    <w:rsid w:val="005022A6"/>
    <w:rsid w:val="005F179F"/>
    <w:rsid w:val="005F6E07"/>
    <w:rsid w:val="005F71AF"/>
    <w:rsid w:val="00642A4A"/>
    <w:rsid w:val="00667F8C"/>
    <w:rsid w:val="007C7B33"/>
    <w:rsid w:val="008134EB"/>
    <w:rsid w:val="0085108F"/>
    <w:rsid w:val="009733C3"/>
    <w:rsid w:val="0098495B"/>
    <w:rsid w:val="009E4ECC"/>
    <w:rsid w:val="00A20053"/>
    <w:rsid w:val="00A30132"/>
    <w:rsid w:val="00B44FCC"/>
    <w:rsid w:val="00B67669"/>
    <w:rsid w:val="00B91ADE"/>
    <w:rsid w:val="00B95F23"/>
    <w:rsid w:val="00BE4410"/>
    <w:rsid w:val="00CD6A45"/>
    <w:rsid w:val="00CF2C02"/>
    <w:rsid w:val="00D02739"/>
    <w:rsid w:val="00D8219B"/>
    <w:rsid w:val="00DA3E5D"/>
    <w:rsid w:val="00E403D6"/>
    <w:rsid w:val="00E558A1"/>
    <w:rsid w:val="00E63FAE"/>
    <w:rsid w:val="00E82F30"/>
    <w:rsid w:val="764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A6234-2DED-4E55-8F54-9C92BB16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1">
    <w:name w:val="toc 1"/>
    <w:basedOn w:val="a"/>
    <w:next w:val="a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1305</Words>
  <Characters>7441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Company>jujumao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</dc:title>
  <dc:subject/>
  <dc:creator>LFLian</dc:creator>
  <cp:keywords/>
  <cp:lastModifiedBy>王帆</cp:lastModifiedBy>
  <cp:revision>2</cp:revision>
  <cp:lastPrinted>2006-03-28T08:36:00Z</cp:lastPrinted>
  <dcterms:created xsi:type="dcterms:W3CDTF">2017-06-28T09:21:00Z</dcterms:created>
  <dcterms:modified xsi:type="dcterms:W3CDTF">2017-06-28T09:21:00Z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